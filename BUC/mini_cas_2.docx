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17B3" w14:textId="34041CC2" w:rsidR="00F2356A" w:rsidRDefault="00DE6ACB" w:rsidP="00F2356A">
      <w:pPr>
        <w:spacing w:before="600"/>
      </w:pPr>
      <w:r>
        <w:rPr>
          <w:noProof/>
        </w:rPr>
        <mc:AlternateContent>
          <mc:Choice Requires="wps">
            <w:drawing>
              <wp:anchor distT="0" distB="0" distL="114300" distR="114300" simplePos="0" relativeHeight="251670528" behindDoc="0" locked="0" layoutInCell="1" allowOverlap="1" wp14:anchorId="7C574420" wp14:editId="0B922043">
                <wp:simplePos x="0" y="0"/>
                <wp:positionH relativeFrom="margin">
                  <wp:align>center</wp:align>
                </wp:positionH>
                <wp:positionV relativeFrom="paragraph">
                  <wp:posOffset>1433830</wp:posOffset>
                </wp:positionV>
                <wp:extent cx="1838325" cy="323850"/>
                <wp:effectExtent l="0" t="0" r="0" b="0"/>
                <wp:wrapNone/>
                <wp:docPr id="1860055054" name="Text Box 5"/>
                <wp:cNvGraphicFramePr/>
                <a:graphic xmlns:a="http://schemas.openxmlformats.org/drawingml/2006/main">
                  <a:graphicData uri="http://schemas.microsoft.com/office/word/2010/wordprocessingShape">
                    <wps:wsp>
                      <wps:cNvSpPr txBox="1"/>
                      <wps:spPr>
                        <a:xfrm>
                          <a:off x="0" y="0"/>
                          <a:ext cx="1838325" cy="3238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5ABEA01" w14:textId="40A2DCB5" w:rsidR="00F2356A" w:rsidRDefault="00DE6ACB">
                            <w:r>
                              <w:t>Embarquement à laéroport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74420" id="_x0000_t202" coordsize="21600,21600" o:spt="202" path="m,l,21600r21600,l21600,xe">
                <v:stroke joinstyle="miter"/>
                <v:path gradientshapeok="t" o:connecttype="rect"/>
              </v:shapetype>
              <v:shape id="Text Box 5" o:spid="_x0000_s1026" type="#_x0000_t202" style="position:absolute;margin-left:0;margin-top:112.9pt;width:144.75pt;height: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" filled="f" stroked="f">
                <v:textbox>
                  <w:txbxContent>
                    <w:p w14:paraId="55ABEA01" w14:textId="40A2DCB5" w:rsidR="00F2356A" w:rsidRDefault="00DE6ACB">
                      <w:r>
                        <w:t>Embarquement à laéroport</w:t>
                      </w:r>
                    </w:p>
                  </w:txbxContent>
                </v:textbox>
                <w10:wrap anchorx="margin"/>
              </v:shape>
            </w:pict>
          </mc:Fallback>
        </mc:AlternateContent>
      </w:r>
      <w:r w:rsidR="00F2356A">
        <w:rPr>
          <w:noProof/>
        </w:rPr>
        <mc:AlternateContent>
          <mc:Choice Requires="wps">
            <w:drawing>
              <wp:anchor distT="0" distB="0" distL="114300" distR="114300" simplePos="0" relativeHeight="251674624" behindDoc="0" locked="0" layoutInCell="1" allowOverlap="1" wp14:anchorId="5DF21152" wp14:editId="62F6470D">
                <wp:simplePos x="0" y="0"/>
                <wp:positionH relativeFrom="margin">
                  <wp:posOffset>4300220</wp:posOffset>
                </wp:positionH>
                <wp:positionV relativeFrom="paragraph">
                  <wp:posOffset>1081405</wp:posOffset>
                </wp:positionV>
                <wp:extent cx="1171575" cy="250163"/>
                <wp:effectExtent l="0" t="0" r="0" b="0"/>
                <wp:wrapNone/>
                <wp:docPr id="1130823778" name="Text Box 5"/>
                <wp:cNvGraphicFramePr/>
                <a:graphic xmlns:a="http://schemas.openxmlformats.org/drawingml/2006/main">
                  <a:graphicData uri="http://schemas.microsoft.com/office/word/2010/wordprocessingShape">
                    <wps:wsp>
                      <wps:cNvSpPr txBox="1"/>
                      <wps:spPr>
                        <a:xfrm>
                          <a:off x="0" y="0"/>
                          <a:ext cx="1171575" cy="2501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D698D2" w14:textId="3E9A5445" w:rsidR="00F2356A" w:rsidRDefault="00DE6ACB" w:rsidP="00F2356A">
                            <w:r>
                              <w:t>Police d’aéroport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21152" id="_x0000_s1027" type="#_x0000_t202" style="position:absolute;margin-left:338.6pt;margin-top:85.15pt;width:92.25pt;height:19.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" filled="f" stroked="f">
                <v:textbox>
                  <w:txbxContent>
                    <w:p w14:paraId="2CD698D2" w14:textId="3E9A5445" w:rsidR="00F2356A" w:rsidRDefault="00DE6ACB" w:rsidP="00F2356A">
                      <w:r>
                        <w:t>Police d’aéroport</w:t>
                      </w:r>
                    </w:p>
                  </w:txbxContent>
                </v:textbox>
                <w10:wrap anchorx="margin"/>
              </v:shape>
            </w:pict>
          </mc:Fallback>
        </mc:AlternateContent>
      </w:r>
      <w:r w:rsidR="00F2356A">
        <w:rPr>
          <w:noProof/>
        </w:rPr>
        <mc:AlternateContent>
          <mc:Choice Requires="wps">
            <w:drawing>
              <wp:anchor distT="0" distB="0" distL="114300" distR="114300" simplePos="0" relativeHeight="251672576" behindDoc="0" locked="0" layoutInCell="1" allowOverlap="1" wp14:anchorId="57D2B9A0" wp14:editId="6B4AF612">
                <wp:simplePos x="0" y="0"/>
                <wp:positionH relativeFrom="column">
                  <wp:posOffset>42512</wp:posOffset>
                </wp:positionH>
                <wp:positionV relativeFrom="paragraph">
                  <wp:posOffset>1566177</wp:posOffset>
                </wp:positionV>
                <wp:extent cx="994610" cy="376990"/>
                <wp:effectExtent l="0" t="0" r="0" b="4445"/>
                <wp:wrapNone/>
                <wp:docPr id="1622359962" name="Text Box 5"/>
                <wp:cNvGraphicFramePr/>
                <a:graphic xmlns:a="http://schemas.openxmlformats.org/drawingml/2006/main">
                  <a:graphicData uri="http://schemas.microsoft.com/office/word/2010/wordprocessingShape">
                    <wps:wsp>
                      <wps:cNvSpPr txBox="1"/>
                      <wps:spPr>
                        <a:xfrm>
                          <a:off x="0" y="0"/>
                          <a:ext cx="994610" cy="3769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4D4164A" w14:textId="18829DFC" w:rsidR="00F2356A" w:rsidRDefault="00DE6ACB" w:rsidP="00F2356A">
                            <w:r>
                              <w:t>Voyageur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2B9A0" id="_x0000_s1028" type="#_x0000_t202" style="position:absolute;margin-left:3.35pt;margin-top:123.3pt;width:78.3pt;height:29.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" filled="f" stroked="f">
                <v:textbox>
                  <w:txbxContent>
                    <w:p w14:paraId="14D4164A" w14:textId="18829DFC" w:rsidR="00F2356A" w:rsidRDefault="00DE6ACB" w:rsidP="00F2356A">
                      <w:r>
                        <w:t>Voyageur</w:t>
                      </w:r>
                    </w:p>
                  </w:txbxContent>
                </v:textbox>
              </v:shape>
            </w:pict>
          </mc:Fallback>
        </mc:AlternateContent>
      </w:r>
      <w:r w:rsidR="00F2356A">
        <w:rPr>
          <w:noProof/>
        </w:rPr>
        <mc:AlternateContent>
          <mc:Choice Requires="wps">
            <w:drawing>
              <wp:anchor distT="0" distB="0" distL="114300" distR="114300" simplePos="0" relativeHeight="251669504" behindDoc="0" locked="0" layoutInCell="1" allowOverlap="1" wp14:anchorId="5C0B15F4" wp14:editId="30562209">
                <wp:simplePos x="0" y="0"/>
                <wp:positionH relativeFrom="column">
                  <wp:posOffset>4443663</wp:posOffset>
                </wp:positionH>
                <wp:positionV relativeFrom="paragraph">
                  <wp:posOffset>-417095</wp:posOffset>
                </wp:positionV>
                <wp:extent cx="1155032" cy="292769"/>
                <wp:effectExtent l="0" t="0" r="26670" b="12065"/>
                <wp:wrapNone/>
                <wp:docPr id="2020335335" name="Text Box 3"/>
                <wp:cNvGraphicFramePr/>
                <a:graphic xmlns:a="http://schemas.openxmlformats.org/drawingml/2006/main">
                  <a:graphicData uri="http://schemas.microsoft.com/office/word/2010/wordprocessingShape">
                    <wps:wsp>
                      <wps:cNvSpPr txBox="1"/>
                      <wps:spPr>
                        <a:xfrm>
                          <a:off x="0" y="0"/>
                          <a:ext cx="1155032" cy="292769"/>
                        </a:xfrm>
                        <a:prstGeom prst="rect">
                          <a:avLst/>
                        </a:prstGeom>
                        <a:solidFill>
                          <a:schemeClr val="lt1"/>
                        </a:solidFill>
                        <a:ln w="6350">
                          <a:solidFill>
                            <a:prstClr val="black"/>
                          </a:solidFill>
                        </a:ln>
                      </wps:spPr>
                      <wps:txbx>
                        <w:txbxContent>
                          <w:p w14:paraId="2364CCBC" w14:textId="77777777" w:rsidR="00F2356A" w:rsidRDefault="00F2356A" w:rsidP="00F2356A">
                            <w:r>
                              <w:t>Acteur externe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B15F4" id="Text Box 3" o:spid="_x0000_s1029" type="#_x0000_t202" style="position:absolute;margin-left:349.9pt;margin-top:-32.85pt;width:90.95pt;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" fillcolor="white [3201]" strokeweight=".5pt">
                <v:textbox>
                  <w:txbxContent>
                    <w:p w14:paraId="2364CCBC" w14:textId="77777777" w:rsidR="00F2356A" w:rsidRDefault="00F2356A" w:rsidP="00F2356A">
                      <w:r>
                        <w:t>Acteur externe</w:t>
                      </w:r>
                    </w:p>
                  </w:txbxContent>
                </v:textbox>
              </v:shape>
            </w:pict>
          </mc:Fallback>
        </mc:AlternateContent>
      </w:r>
      <w:r w:rsidR="00F2356A">
        <w:rPr>
          <w:noProof/>
        </w:rPr>
        <mc:AlternateContent>
          <mc:Choice Requires="wps">
            <w:drawing>
              <wp:anchor distT="0" distB="0" distL="114300" distR="114300" simplePos="0" relativeHeight="251667456" behindDoc="0" locked="0" layoutInCell="1" allowOverlap="1" wp14:anchorId="7364786D" wp14:editId="706CE089">
                <wp:simplePos x="0" y="0"/>
                <wp:positionH relativeFrom="column">
                  <wp:posOffset>2348899</wp:posOffset>
                </wp:positionH>
                <wp:positionV relativeFrom="paragraph">
                  <wp:posOffset>-89602</wp:posOffset>
                </wp:positionV>
                <wp:extent cx="1155032" cy="292769"/>
                <wp:effectExtent l="0" t="0" r="26670" b="12065"/>
                <wp:wrapNone/>
                <wp:docPr id="57056191" name="Text Box 3"/>
                <wp:cNvGraphicFramePr/>
                <a:graphic xmlns:a="http://schemas.openxmlformats.org/drawingml/2006/main">
                  <a:graphicData uri="http://schemas.microsoft.com/office/word/2010/wordprocessingShape">
                    <wps:wsp>
                      <wps:cNvSpPr txBox="1"/>
                      <wps:spPr>
                        <a:xfrm>
                          <a:off x="0" y="0"/>
                          <a:ext cx="1155032" cy="292769"/>
                        </a:xfrm>
                        <a:prstGeom prst="rect">
                          <a:avLst/>
                        </a:prstGeom>
                        <a:solidFill>
                          <a:schemeClr val="lt1"/>
                        </a:solidFill>
                        <a:ln w="6350">
                          <a:solidFill>
                            <a:prstClr val="black"/>
                          </a:solidFill>
                        </a:ln>
                      </wps:spPr>
                      <wps:txbx>
                        <w:txbxContent>
                          <w:p w14:paraId="779AB606" w14:textId="77777777" w:rsidR="00F2356A" w:rsidRDefault="00F2356A" w:rsidP="00F2356A">
                            <w:r>
                              <w:t>Domaine étudié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4786D" id="_x0000_s1030" type="#_x0000_t202" style="position:absolute;margin-left:184.95pt;margin-top:-7.05pt;width:90.95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" fillcolor="white [3201]" strokeweight=".5pt">
                <v:textbox>
                  <w:txbxContent>
                    <w:p w14:paraId="779AB606" w14:textId="77777777" w:rsidR="00F2356A" w:rsidRDefault="00F2356A" w:rsidP="00F2356A">
                      <w:r>
                        <w:t>Domaine étudié</w:t>
                      </w:r>
                    </w:p>
                  </w:txbxContent>
                </v:textbox>
              </v:shape>
            </w:pict>
          </mc:Fallback>
        </mc:AlternateContent>
      </w:r>
      <w:r w:rsidR="00F2356A">
        <w:rPr>
          <w:noProof/>
        </w:rPr>
        <mc:AlternateContent>
          <mc:Choice Requires="wps">
            <w:drawing>
              <wp:anchor distT="0" distB="0" distL="114300" distR="114300" simplePos="0" relativeHeight="251665408" behindDoc="0" locked="0" layoutInCell="1" allowOverlap="1" wp14:anchorId="1BEEDA30" wp14:editId="35352500">
                <wp:simplePos x="0" y="0"/>
                <wp:positionH relativeFrom="column">
                  <wp:posOffset>-230338</wp:posOffset>
                </wp:positionH>
                <wp:positionV relativeFrom="paragraph">
                  <wp:posOffset>-417730</wp:posOffset>
                </wp:positionV>
                <wp:extent cx="1155032" cy="292769"/>
                <wp:effectExtent l="0" t="0" r="26670" b="12065"/>
                <wp:wrapNone/>
                <wp:docPr id="2109140425" name="Text Box 3"/>
                <wp:cNvGraphicFramePr/>
                <a:graphic xmlns:a="http://schemas.openxmlformats.org/drawingml/2006/main">
                  <a:graphicData uri="http://schemas.microsoft.com/office/word/2010/wordprocessingShape">
                    <wps:wsp>
                      <wps:cNvSpPr txBox="1"/>
                      <wps:spPr>
                        <a:xfrm>
                          <a:off x="0" y="0"/>
                          <a:ext cx="1155032" cy="292769"/>
                        </a:xfrm>
                        <a:prstGeom prst="rect">
                          <a:avLst/>
                        </a:prstGeom>
                        <a:solidFill>
                          <a:schemeClr val="lt1"/>
                        </a:solidFill>
                        <a:ln w="6350">
                          <a:solidFill>
                            <a:prstClr val="black"/>
                          </a:solidFill>
                        </a:ln>
                      </wps:spPr>
                      <wps:txbx>
                        <w:txbxContent>
                          <w:p w14:paraId="68290C1C" w14:textId="77777777" w:rsidR="00F2356A" w:rsidRDefault="00F2356A">
                            <w:r>
                              <w:t>Acteur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EDA30" id="_x0000_s1031" type="#_x0000_t202" style="position:absolute;margin-left:-18.15pt;margin-top:-32.9pt;width:90.95pt;height:2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" fillcolor="white [3201]" strokeweight=".5pt">
                <v:textbox>
                  <w:txbxContent>
                    <w:p w14:paraId="68290C1C" w14:textId="77777777" w:rsidR="00F2356A" w:rsidRDefault="00F2356A">
                      <w:r>
                        <w:t>Acteur principal</w:t>
                      </w:r>
                    </w:p>
                  </w:txbxContent>
                </v:textbox>
              </v:shape>
            </w:pict>
          </mc:Fallback>
        </mc:AlternateContent>
      </w:r>
      <w:r w:rsidR="00F2356A">
        <w:rPr>
          <w:noProof/>
        </w:rPr>
        <mc:AlternateContent>
          <mc:Choice Requires="wps">
            <w:drawing>
              <wp:anchor distT="0" distB="0" distL="114300" distR="114300" simplePos="0" relativeHeight="251663360" behindDoc="0" locked="0" layoutInCell="1" allowOverlap="1" wp14:anchorId="52D9485E" wp14:editId="74BA100B">
                <wp:simplePos x="0" y="0"/>
                <wp:positionH relativeFrom="column">
                  <wp:posOffset>840773</wp:posOffset>
                </wp:positionH>
                <wp:positionV relativeFrom="paragraph">
                  <wp:posOffset>906412</wp:posOffset>
                </wp:positionV>
                <wp:extent cx="1074320" cy="46656"/>
                <wp:effectExtent l="0" t="76200" r="0" b="48895"/>
                <wp:wrapNone/>
                <wp:docPr id="1448308755" name="Straight Arrow Connector 1"/>
                <wp:cNvGraphicFramePr/>
                <a:graphic xmlns:a="http://schemas.openxmlformats.org/drawingml/2006/main">
                  <a:graphicData uri="http://schemas.microsoft.com/office/word/2010/wordprocessingShape">
                    <wps:wsp>
                      <wps:cNvCnPr/>
                      <wps:spPr>
                        <a:xfrm flipV="1">
                          <a:off x="0" y="0"/>
                          <a:ext cx="1074320" cy="46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5E4F22" id="_x0000_t32" coordsize="21600,21600" o:spt="32" o:oned="t" path="m,l21600,21600e" filled="f">
                <v:path arrowok="t" fillok="f" o:connecttype="none"/>
                <o:lock v:ext="edit" shapetype="t"/>
              </v:shapetype>
              <v:shape id="Straight Arrow Connector 1" o:spid="_x0000_s1026" type="#_x0000_t32" style="position:absolute;margin-left:66.2pt;margin-top:71.35pt;width:84.6pt;height:3.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" strokecolor="#4472c4 [3204]" strokeweight=".5pt">
                <v:stroke endarrow="block" joinstyle="miter"/>
              </v:shape>
            </w:pict>
          </mc:Fallback>
        </mc:AlternateContent>
      </w:r>
      <w:r w:rsidR="00F2356A">
        <w:rPr>
          <w:noProof/>
        </w:rPr>
        <mc:AlternateContent>
          <mc:Choice Requires="wps">
            <w:drawing>
              <wp:anchor distT="0" distB="0" distL="114300" distR="114300" simplePos="0" relativeHeight="251664384" behindDoc="0" locked="0" layoutInCell="1" allowOverlap="1" wp14:anchorId="2106644B" wp14:editId="0D42531D">
                <wp:simplePos x="0" y="0"/>
                <wp:positionH relativeFrom="column">
                  <wp:posOffset>4113363</wp:posOffset>
                </wp:positionH>
                <wp:positionV relativeFrom="paragraph">
                  <wp:posOffset>439716</wp:posOffset>
                </wp:positionV>
                <wp:extent cx="641684" cy="320847"/>
                <wp:effectExtent l="0" t="0" r="25400" b="22225"/>
                <wp:wrapNone/>
                <wp:docPr id="1947792299" name="Straight Connector 2"/>
                <wp:cNvGraphicFramePr/>
                <a:graphic xmlns:a="http://schemas.openxmlformats.org/drawingml/2006/main">
                  <a:graphicData uri="http://schemas.microsoft.com/office/word/2010/wordprocessingShape">
                    <wps:wsp>
                      <wps:cNvCnPr/>
                      <wps:spPr>
                        <a:xfrm flipV="1">
                          <a:off x="0" y="0"/>
                          <a:ext cx="641684" cy="3208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348CE5" id="Straight Connector 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23.9pt,34.6pt" to="374.4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" strokecolor="black [3200]" strokeweight=".5pt">
                <v:stroke joinstyle="miter"/>
              </v:line>
            </w:pict>
          </mc:Fallback>
        </mc:AlternateContent>
      </w:r>
      <w:r w:rsidR="00F2356A">
        <w:rPr>
          <w:noProof/>
        </w:rPr>
        <mc:AlternateContent>
          <mc:Choice Requires="wpg">
            <w:drawing>
              <wp:anchor distT="0" distB="0" distL="114300" distR="114300" simplePos="0" relativeHeight="251662336" behindDoc="0" locked="0" layoutInCell="1" allowOverlap="1" wp14:anchorId="447B260C" wp14:editId="436F8223">
                <wp:simplePos x="0" y="0"/>
                <wp:positionH relativeFrom="column">
                  <wp:posOffset>4841183</wp:posOffset>
                </wp:positionH>
                <wp:positionV relativeFrom="paragraph">
                  <wp:posOffset>-1838</wp:posOffset>
                </wp:positionV>
                <wp:extent cx="348550" cy="995045"/>
                <wp:effectExtent l="0" t="0" r="33020" b="33655"/>
                <wp:wrapNone/>
                <wp:docPr id="1712966744" name="Groupe 3"/>
                <wp:cNvGraphicFramePr/>
                <a:graphic xmlns:a="http://schemas.openxmlformats.org/drawingml/2006/main">
                  <a:graphicData uri="http://schemas.microsoft.com/office/word/2010/wordprocessingGroup">
                    <wpg:wgp>
                      <wpg:cNvGrpSpPr/>
                      <wpg:grpSpPr>
                        <a:xfrm>
                          <a:off x="0" y="0"/>
                          <a:ext cx="348550" cy="995045"/>
                          <a:chOff x="0" y="0"/>
                          <a:chExt cx="658368" cy="1484986"/>
                        </a:xfrm>
                      </wpg:grpSpPr>
                      <wps:wsp>
                        <wps:cNvPr id="1578241446" name="Ellipse 14"/>
                        <wps:cNvSpPr/>
                        <wps:spPr>
                          <a:xfrm>
                            <a:off x="80467" y="0"/>
                            <a:ext cx="469900" cy="476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350418" name="Connecteur droit 15"/>
                        <wps:cNvCnPr/>
                        <wps:spPr>
                          <a:xfrm>
                            <a:off x="321869" y="475488"/>
                            <a:ext cx="14122" cy="534010"/>
                          </a:xfrm>
                          <a:prstGeom prst="line">
                            <a:avLst/>
                          </a:prstGeom>
                          <a:ln/>
                        </wps:spPr>
                        <wps:style>
                          <a:lnRef idx="2">
                            <a:schemeClr val="dk1"/>
                          </a:lnRef>
                          <a:fillRef idx="1">
                            <a:schemeClr val="lt1"/>
                          </a:fillRef>
                          <a:effectRef idx="0">
                            <a:schemeClr val="dk1"/>
                          </a:effectRef>
                          <a:fontRef idx="minor">
                            <a:schemeClr val="dk1"/>
                          </a:fontRef>
                        </wps:style>
                        <wps:bodyPr/>
                      </wps:wsp>
                      <wps:wsp>
                        <wps:cNvPr id="999507773" name="Connecteur droit 16"/>
                        <wps:cNvCnPr/>
                        <wps:spPr>
                          <a:xfrm flipV="1">
                            <a:off x="226771" y="212141"/>
                            <a:ext cx="317997" cy="240740"/>
                          </a:xfrm>
                          <a:prstGeom prst="line">
                            <a:avLst/>
                          </a:prstGeom>
                          <a:ln/>
                        </wps:spPr>
                        <wps:style>
                          <a:lnRef idx="2">
                            <a:schemeClr val="dk1"/>
                          </a:lnRef>
                          <a:fillRef idx="1">
                            <a:schemeClr val="lt1"/>
                          </a:fillRef>
                          <a:effectRef idx="0">
                            <a:schemeClr val="dk1"/>
                          </a:effectRef>
                          <a:fontRef idx="minor">
                            <a:schemeClr val="dk1"/>
                          </a:fontRef>
                        </wps:style>
                        <wps:bodyPr/>
                      </wps:wsp>
                      <wps:wsp>
                        <wps:cNvPr id="353171403" name="Connecteur droit 17"/>
                        <wps:cNvCnPr/>
                        <wps:spPr>
                          <a:xfrm>
                            <a:off x="0" y="658368"/>
                            <a:ext cx="658368" cy="0"/>
                          </a:xfrm>
                          <a:prstGeom prst="line">
                            <a:avLst/>
                          </a:prstGeom>
                          <a:ln/>
                        </wps:spPr>
                        <wps:style>
                          <a:lnRef idx="2">
                            <a:schemeClr val="dk1"/>
                          </a:lnRef>
                          <a:fillRef idx="1">
                            <a:schemeClr val="lt1"/>
                          </a:fillRef>
                          <a:effectRef idx="0">
                            <a:schemeClr val="dk1"/>
                          </a:effectRef>
                          <a:fontRef idx="minor">
                            <a:schemeClr val="dk1"/>
                          </a:fontRef>
                        </wps:style>
                        <wps:bodyPr/>
                      </wps:wsp>
                      <wps:wsp>
                        <wps:cNvPr id="2086642871" name="Connecteur droit 18"/>
                        <wps:cNvCnPr/>
                        <wps:spPr>
                          <a:xfrm flipV="1">
                            <a:off x="131674" y="1009498"/>
                            <a:ext cx="203911" cy="475488"/>
                          </a:xfrm>
                          <a:prstGeom prst="line">
                            <a:avLst/>
                          </a:prstGeom>
                          <a:ln/>
                        </wps:spPr>
                        <wps:style>
                          <a:lnRef idx="2">
                            <a:schemeClr val="dk1"/>
                          </a:lnRef>
                          <a:fillRef idx="1">
                            <a:schemeClr val="lt1"/>
                          </a:fillRef>
                          <a:effectRef idx="0">
                            <a:schemeClr val="dk1"/>
                          </a:effectRef>
                          <a:fontRef idx="minor">
                            <a:schemeClr val="dk1"/>
                          </a:fontRef>
                        </wps:style>
                        <wps:bodyPr/>
                      </wps:wsp>
                      <wps:wsp>
                        <wps:cNvPr id="1657860096" name="Connecteur droit 19"/>
                        <wps:cNvCnPr/>
                        <wps:spPr>
                          <a:xfrm flipH="1" flipV="1">
                            <a:off x="336499" y="1009498"/>
                            <a:ext cx="213868" cy="474980"/>
                          </a:xfrm>
                          <a:prstGeom prst="line">
                            <a:avLst/>
                          </a:prstGeom>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57E2DE18" id="Groupe 3" o:spid="_x0000_s1026" style="position:absolute;margin-left:381.2pt;margin-top:-.15pt;width:27.45pt;height:78.35pt;z-index:251662336;mso-width-relative:margin;mso-height-relative:margin" coordsize="6583,14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">
                <v:oval id="Ellipse 14" o:spid="_x0000_s1027" style="position:absolute;left:804;width:469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" fillcolor="white [3201]" strokecolor="black [3200]" strokeweight="1pt">
                  <v:stroke joinstyle="miter"/>
                </v:oval>
                <v:line id="Connecteur droit 15" o:spid="_x0000_s1028" style="position:absolute;visibility:visible;mso-wrap-style:square" from="3218,4754" to="3359,10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" filled="t" fillcolor="white [3201]" strokecolor="black [3200]" strokeweight="1pt">
                  <v:stroke joinstyle="miter"/>
                </v:line>
                <v:line id="Connecteur droit 16" o:spid="_x0000_s1029" style="position:absolute;flip:y;visibility:visible;mso-wrap-style:square" from="2267,2121" to="5447,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" filled="t" fillcolor="white [3201]" strokecolor="black [3200]" strokeweight="1pt">
                  <v:stroke joinstyle="miter"/>
                </v:line>
                <v:line id="Connecteur droit 17" o:spid="_x0000_s1030" style="position:absolute;visibility:visible;mso-wrap-style:square" from="0,6583" to="6583,6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" filled="t" fillcolor="white [3201]" strokecolor="black [3200]" strokeweight="1pt">
                  <v:stroke joinstyle="miter"/>
                </v:line>
                <v:line id="Connecteur droit 18" o:spid="_x0000_s1031" style="position:absolute;flip:y;visibility:visible;mso-wrap-style:square" from="1316,10094" to="3355,1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" filled="t" fillcolor="white [3201]" strokecolor="black [3200]" strokeweight="1pt">
                  <v:stroke joinstyle="miter"/>
                </v:line>
                <v:line id="Connecteur droit 19" o:spid="_x0000_s1032" style="position:absolute;flip:x y;visibility:visible;mso-wrap-style:square" from="3364,10094" to="5503,1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" filled="t" fillcolor="white [3201]" strokecolor="black [3200]" strokeweight="1pt">
                  <v:stroke joinstyle="miter"/>
                </v:line>
              </v:group>
            </w:pict>
          </mc:Fallback>
        </mc:AlternateContent>
      </w:r>
      <w:r w:rsidR="00F2356A">
        <w:rPr>
          <w:noProof/>
        </w:rPr>
        <mc:AlternateContent>
          <mc:Choice Requires="wpg">
            <w:drawing>
              <wp:anchor distT="0" distB="0" distL="114300" distR="114300" simplePos="0" relativeHeight="251660288" behindDoc="0" locked="0" layoutInCell="1" allowOverlap="1" wp14:anchorId="27E04225" wp14:editId="61565F94">
                <wp:simplePos x="0" y="0"/>
                <wp:positionH relativeFrom="column">
                  <wp:posOffset>2027321</wp:posOffset>
                </wp:positionH>
                <wp:positionV relativeFrom="paragraph">
                  <wp:posOffset>423110</wp:posOffset>
                </wp:positionV>
                <wp:extent cx="1909011" cy="888633"/>
                <wp:effectExtent l="0" t="0" r="15240" b="26035"/>
                <wp:wrapNone/>
                <wp:docPr id="5" name="Groupe 4"/>
                <wp:cNvGraphicFramePr/>
                <a:graphic xmlns:a="http://schemas.openxmlformats.org/drawingml/2006/main">
                  <a:graphicData uri="http://schemas.microsoft.com/office/word/2010/wordprocessingGroup">
                    <wpg:wgp>
                      <wpg:cNvGrpSpPr/>
                      <wpg:grpSpPr>
                        <a:xfrm>
                          <a:off x="0" y="0"/>
                          <a:ext cx="1909011" cy="888633"/>
                          <a:chOff x="1946102" y="475374"/>
                          <a:chExt cx="1426464" cy="680314"/>
                        </a:xfrm>
                      </wpg:grpSpPr>
                      <wps:wsp>
                        <wps:cNvPr id="585307617" name="Ellipse 12"/>
                        <wps:cNvSpPr/>
                        <wps:spPr>
                          <a:xfrm>
                            <a:off x="1946102" y="475374"/>
                            <a:ext cx="1426464" cy="680314"/>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375249" name="Connecteur droit 13"/>
                        <wps:cNvCnPr/>
                        <wps:spPr>
                          <a:xfrm flipV="1">
                            <a:off x="2765404" y="716776"/>
                            <a:ext cx="572948" cy="431597"/>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8E3279" id="Groupe 4" o:spid="_x0000_s1026" style="position:absolute;margin-left:159.65pt;margin-top:33.3pt;width:150.3pt;height:69.95pt;z-index:251660288;mso-width-relative:margin;mso-height-relative:margin" coordorigin="19461,4753" coordsize="14264,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">
                <v:oval id="Ellipse 12" o:spid="_x0000_s1027" style="position:absolute;left:19461;top:4753;width:14264;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" fillcolor="white [3201]" strokecolor="#4472c4 [3204]" strokeweight="1pt">
                  <v:stroke joinstyle="miter"/>
                </v:oval>
                <v:line id="Connecteur droit 13" o:spid="_x0000_s1028" style="position:absolute;flip:y;visibility:visible;mso-wrap-style:square" from="27654,7167" to="33383,1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" strokecolor="#4472c4 [3204]" strokeweight="1.5pt">
                  <v:stroke joinstyle="miter"/>
                </v:line>
              </v:group>
            </w:pict>
          </mc:Fallback>
        </mc:AlternateContent>
      </w:r>
      <w:r w:rsidR="00F2356A">
        <w:rPr>
          <w:noProof/>
        </w:rPr>
        <mc:AlternateContent>
          <mc:Choice Requires="wpg">
            <w:drawing>
              <wp:anchor distT="0" distB="0" distL="114300" distR="114300" simplePos="0" relativeHeight="251659264" behindDoc="0" locked="0" layoutInCell="1" allowOverlap="1" wp14:anchorId="499D9E4F" wp14:editId="3ECF2BF8">
                <wp:simplePos x="0" y="0"/>
                <wp:positionH relativeFrom="column">
                  <wp:posOffset>-1905</wp:posOffset>
                </wp:positionH>
                <wp:positionV relativeFrom="paragraph">
                  <wp:posOffset>0</wp:posOffset>
                </wp:positionV>
                <wp:extent cx="657225" cy="1484630"/>
                <wp:effectExtent l="0" t="0" r="28575" b="20320"/>
                <wp:wrapTopAndBottom/>
                <wp:docPr id="4" name="Groupe 3"/>
                <wp:cNvGraphicFramePr/>
                <a:graphic xmlns:a="http://schemas.openxmlformats.org/drawingml/2006/main">
                  <a:graphicData uri="http://schemas.microsoft.com/office/word/2010/wordprocessingGroup">
                    <wpg:wgp>
                      <wpg:cNvGrpSpPr/>
                      <wpg:grpSpPr>
                        <a:xfrm>
                          <a:off x="0" y="0"/>
                          <a:ext cx="657225" cy="1484630"/>
                          <a:chOff x="0" y="0"/>
                          <a:chExt cx="658368" cy="1484986"/>
                        </a:xfrm>
                      </wpg:grpSpPr>
                      <wps:wsp>
                        <wps:cNvPr id="598759058" name="Ellipse 14"/>
                        <wps:cNvSpPr/>
                        <wps:spPr>
                          <a:xfrm>
                            <a:off x="80467" y="0"/>
                            <a:ext cx="469900" cy="4762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7712360" name="Connecteur droit 15"/>
                        <wps:cNvCnPr/>
                        <wps:spPr>
                          <a:xfrm>
                            <a:off x="321869" y="475488"/>
                            <a:ext cx="14122" cy="5340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475855" name="Connecteur droit 16"/>
                        <wps:cNvCnPr/>
                        <wps:spPr>
                          <a:xfrm flipV="1">
                            <a:off x="226771" y="212141"/>
                            <a:ext cx="317997" cy="24074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49406791" name="Connecteur droit 17"/>
                        <wps:cNvCnPr/>
                        <wps:spPr>
                          <a:xfrm>
                            <a:off x="0" y="658368"/>
                            <a:ext cx="65836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75643837" name="Connecteur droit 18"/>
                        <wps:cNvCnPr/>
                        <wps:spPr>
                          <a:xfrm flipV="1">
                            <a:off x="131674" y="1009498"/>
                            <a:ext cx="203911" cy="4754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268856139" name="Connecteur droit 19"/>
                        <wps:cNvCnPr/>
                        <wps:spPr>
                          <a:xfrm flipH="1" flipV="1">
                            <a:off x="336499" y="1009498"/>
                            <a:ext cx="213868" cy="47498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0051B32" id="Groupe 3" o:spid="_x0000_s1026" style="position:absolute;margin-left:-.15pt;margin-top:0;width:51.75pt;height:116.9pt;z-index:251659264" coordsize="6583,14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">
                <v:oval id="Ellipse 14" o:spid="_x0000_s1027" style="position:absolute;left:804;width:469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" filled="f" strokecolor="#4472c4 [3204]" strokeweight="1pt">
                  <v:stroke joinstyle="miter"/>
                </v:oval>
                <v:line id="Connecteur droit 15" o:spid="_x0000_s1028" style="position:absolute;visibility:visible;mso-wrap-style:square" from="3218,4754" to="3359,10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" strokecolor="#4472c4 [3204]" strokeweight="1pt">
                  <v:stroke joinstyle="miter"/>
                </v:line>
                <v:line id="Connecteur droit 16" o:spid="_x0000_s1029" style="position:absolute;flip:y;visibility:visible;mso-wrap-style:square" from="2267,2121" to="5447,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" strokecolor="#4472c4 [3204]" strokeweight="1.5pt">
                  <v:stroke joinstyle="miter"/>
                </v:line>
                <v:line id="Connecteur droit 17" o:spid="_x0000_s1030" style="position:absolute;visibility:visible;mso-wrap-style:square" from="0,6583" to="6583,6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" strokecolor="#4472c4 [3204]" strokeweight="1pt">
                  <v:stroke joinstyle="miter"/>
                </v:line>
                <v:line id="Connecteur droit 18" o:spid="_x0000_s1031" style="position:absolute;flip:y;visibility:visible;mso-wrap-style:square" from="1316,10094" to="3355,1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" strokecolor="#4472c4 [3204]" strokeweight="1pt">
                  <v:stroke joinstyle="miter"/>
                </v:line>
                <v:line id="Connecteur droit 19" o:spid="_x0000_s1032" style="position:absolute;flip:x y;visibility:visible;mso-wrap-style:square" from="3364,10094" to="5503,1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" strokecolor="#4472c4 [3204]" strokeweight="1pt">
                  <v:stroke joinstyle="miter"/>
                </v:line>
                <w10:wrap type="topAndBottom"/>
              </v:group>
            </w:pict>
          </mc:Fallback>
        </mc:AlternateContent>
      </w:r>
    </w:p>
    <w:tbl>
      <w:tblPr>
        <w:tblStyle w:val="TableauGrille5Fonc-Accentuation1"/>
        <w:tblW w:w="0" w:type="auto"/>
        <w:tblLook w:val="0480" w:firstRow="0" w:lastRow="0" w:firstColumn="1" w:lastColumn="0" w:noHBand="0" w:noVBand="1"/>
      </w:tblPr>
      <w:tblGrid>
        <w:gridCol w:w="4531"/>
        <w:gridCol w:w="4531"/>
      </w:tblGrid>
      <w:tr w:rsidR="00F2356A" w:rsidRPr="00F2356A" w14:paraId="7A3F7464" w14:textId="77777777" w:rsidTr="0028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300D1D" w14:textId="77777777" w:rsidR="00F2356A" w:rsidRPr="00F2356A" w:rsidRDefault="00F2356A" w:rsidP="00E028B4">
            <w:pPr>
              <w:spacing w:before="600"/>
            </w:pPr>
            <w:r>
              <w:t>N</w:t>
            </w:r>
            <w:r w:rsidRPr="00F2356A">
              <w:t>om</w:t>
            </w:r>
          </w:p>
        </w:tc>
        <w:tc>
          <w:tcPr>
            <w:tcW w:w="4531" w:type="dxa"/>
          </w:tcPr>
          <w:p w14:paraId="5F73D857" w14:textId="53DB8B96" w:rsidR="00F2356A" w:rsidRPr="00F2356A" w:rsidRDefault="00DE6ACB" w:rsidP="00DE6ACB">
            <w:pPr>
              <w:spacing w:after="160" w:line="259" w:lineRule="auto"/>
              <w:cnfStyle w:val="000000100000" w:firstRow="0" w:lastRow="0" w:firstColumn="0" w:lastColumn="0" w:oddVBand="0" w:evenVBand="0" w:oddHBand="1" w:evenHBand="0" w:firstRowFirstColumn="0" w:firstRowLastColumn="0" w:lastRowFirstColumn="0" w:lastRowLastColumn="0"/>
            </w:pPr>
            <w:r>
              <w:t>Embarquement à laéroport</w:t>
            </w:r>
          </w:p>
        </w:tc>
      </w:tr>
      <w:tr w:rsidR="00F2356A" w:rsidRPr="00F2356A" w14:paraId="3A18484B" w14:textId="77777777" w:rsidTr="00283224">
        <w:tc>
          <w:tcPr>
            <w:cnfStyle w:val="001000000000" w:firstRow="0" w:lastRow="0" w:firstColumn="1" w:lastColumn="0" w:oddVBand="0" w:evenVBand="0" w:oddHBand="0" w:evenHBand="0" w:firstRowFirstColumn="0" w:firstRowLastColumn="0" w:lastRowFirstColumn="0" w:lastRowLastColumn="0"/>
            <w:tcW w:w="4531" w:type="dxa"/>
          </w:tcPr>
          <w:p w14:paraId="6F612B05" w14:textId="77777777" w:rsidR="00F2356A" w:rsidRDefault="00F2356A" w:rsidP="00E028B4">
            <w:pPr>
              <w:spacing w:before="600"/>
            </w:pPr>
            <w:r>
              <w:t>Déclencheur</w:t>
            </w:r>
          </w:p>
        </w:tc>
        <w:tc>
          <w:tcPr>
            <w:tcW w:w="4531" w:type="dxa"/>
          </w:tcPr>
          <w:p w14:paraId="7DBC410B" w14:textId="568F1B12" w:rsidR="00F2356A" w:rsidRPr="00F2356A" w:rsidRDefault="00DE6ACB" w:rsidP="00E028B4">
            <w:pPr>
              <w:spacing w:before="600"/>
              <w:cnfStyle w:val="000000000000" w:firstRow="0" w:lastRow="0" w:firstColumn="0" w:lastColumn="0" w:oddVBand="0" w:evenVBand="0" w:oddHBand="0" w:evenHBand="0" w:firstRowFirstColumn="0" w:firstRowLastColumn="0" w:lastRowFirstColumn="0" w:lastRowLastColumn="0"/>
            </w:pPr>
            <w:r w:rsidRPr="00DE6ACB">
              <w:t>Le passager se présente au guichet d’enregistrement avec son ticket et son passeport</w:t>
            </w:r>
          </w:p>
        </w:tc>
      </w:tr>
      <w:tr w:rsidR="00F2356A" w:rsidRPr="00F2356A" w14:paraId="02BB1B47" w14:textId="77777777" w:rsidTr="0028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9A447B" w14:textId="77777777" w:rsidR="00F2356A" w:rsidRDefault="00F2356A" w:rsidP="00E028B4">
            <w:pPr>
              <w:spacing w:before="600"/>
            </w:pPr>
            <w:r>
              <w:t>Acteur principal</w:t>
            </w:r>
          </w:p>
        </w:tc>
        <w:tc>
          <w:tcPr>
            <w:tcW w:w="4531" w:type="dxa"/>
          </w:tcPr>
          <w:p w14:paraId="4941F75A" w14:textId="155B01F6" w:rsidR="00F2356A" w:rsidRPr="00F2356A" w:rsidRDefault="00DE6ACB" w:rsidP="00E028B4">
            <w:pPr>
              <w:spacing w:before="600"/>
              <w:cnfStyle w:val="000000100000" w:firstRow="0" w:lastRow="0" w:firstColumn="0" w:lastColumn="0" w:oddVBand="0" w:evenVBand="0" w:oddHBand="1" w:evenHBand="0" w:firstRowFirstColumn="0" w:firstRowLastColumn="0" w:lastRowFirstColumn="0" w:lastRowLastColumn="0"/>
            </w:pPr>
            <w:r>
              <w:t>Voyageur (Passager)</w:t>
            </w:r>
          </w:p>
        </w:tc>
      </w:tr>
      <w:tr w:rsidR="00F2356A" w:rsidRPr="00F2356A" w14:paraId="16336CA4" w14:textId="77777777" w:rsidTr="00283224">
        <w:tc>
          <w:tcPr>
            <w:cnfStyle w:val="001000000000" w:firstRow="0" w:lastRow="0" w:firstColumn="1" w:lastColumn="0" w:oddVBand="0" w:evenVBand="0" w:oddHBand="0" w:evenHBand="0" w:firstRowFirstColumn="0" w:firstRowLastColumn="0" w:lastRowFirstColumn="0" w:lastRowLastColumn="0"/>
            <w:tcW w:w="4531" w:type="dxa"/>
          </w:tcPr>
          <w:p w14:paraId="5F1235A1" w14:textId="77777777" w:rsidR="00F2356A" w:rsidRDefault="00F2356A" w:rsidP="00E028B4">
            <w:pPr>
              <w:spacing w:before="600"/>
            </w:pPr>
            <w:r>
              <w:t>Acteur secondaires</w:t>
            </w:r>
          </w:p>
        </w:tc>
        <w:tc>
          <w:tcPr>
            <w:tcW w:w="4531" w:type="dxa"/>
          </w:tcPr>
          <w:p w14:paraId="58A03C3A" w14:textId="65DF96D8" w:rsidR="00F2356A" w:rsidRPr="00F2356A" w:rsidRDefault="00DE6ACB" w:rsidP="00E028B4">
            <w:pPr>
              <w:spacing w:before="600"/>
              <w:cnfStyle w:val="000000000000" w:firstRow="0" w:lastRow="0" w:firstColumn="0" w:lastColumn="0" w:oddVBand="0" w:evenVBand="0" w:oddHBand="0" w:evenHBand="0" w:firstRowFirstColumn="0" w:firstRowLastColumn="0" w:lastRowFirstColumn="0" w:lastRowLastColumn="0"/>
            </w:pPr>
            <w:r>
              <w:t>Le personnel d’enregistrement, sécurité, douane, personnel d’embarquement, police d’aéroport</w:t>
            </w:r>
          </w:p>
        </w:tc>
      </w:tr>
    </w:tbl>
    <w:p w14:paraId="4DDB94D0" w14:textId="77777777" w:rsidR="00F2356A" w:rsidRDefault="00F2356A" w:rsidP="00F2356A">
      <w:pPr>
        <w:spacing w:before="600"/>
        <w:rPr>
          <w:b/>
          <w:bCs/>
        </w:rPr>
      </w:pPr>
      <w:r w:rsidRPr="00F2356A">
        <w:rPr>
          <w:b/>
          <w:bCs/>
        </w:rPr>
        <w:t>Flot de base</w:t>
      </w:r>
    </w:p>
    <w:p w14:paraId="7BE8C31B" w14:textId="7B90D6DE" w:rsidR="00F2356A" w:rsidRDefault="00DE6ACB" w:rsidP="00F2356A">
      <w:pPr>
        <w:pStyle w:val="Paragraphedeliste"/>
        <w:numPr>
          <w:ilvl w:val="0"/>
          <w:numId w:val="1"/>
        </w:numPr>
        <w:spacing w:before="240"/>
      </w:pPr>
      <w:r w:rsidRPr="00DE6ACB">
        <w:t>Le personnel d’enregistrement vérifie les documents et enregistre le passager sur le système informatique</w:t>
      </w:r>
    </w:p>
    <w:p w14:paraId="0D1B28D5" w14:textId="359A8777" w:rsidR="00DE6ACB" w:rsidRDefault="00DE6ACB" w:rsidP="00F2356A">
      <w:pPr>
        <w:pStyle w:val="Paragraphedeliste"/>
        <w:numPr>
          <w:ilvl w:val="0"/>
          <w:numId w:val="1"/>
        </w:numPr>
        <w:spacing w:before="240"/>
      </w:pPr>
      <w:r>
        <w:t>La sécurité vérifie le bagage à main et les vêtements du voyageur.</w:t>
      </w:r>
    </w:p>
    <w:p w14:paraId="65BE5246" w14:textId="021B6B24" w:rsidR="00DE6ACB" w:rsidRDefault="00DE6ACB" w:rsidP="00F2356A">
      <w:pPr>
        <w:pStyle w:val="Paragraphedeliste"/>
        <w:numPr>
          <w:ilvl w:val="0"/>
          <w:numId w:val="1"/>
        </w:numPr>
        <w:spacing w:before="240"/>
      </w:pPr>
      <w:r>
        <w:t>La douane contrôle le passeport du passager</w:t>
      </w:r>
    </w:p>
    <w:p w14:paraId="58E7E9FC" w14:textId="2F5E2BCB" w:rsidR="00DE6ACB" w:rsidRDefault="00DE6ACB" w:rsidP="00F2356A">
      <w:pPr>
        <w:pStyle w:val="Paragraphedeliste"/>
        <w:numPr>
          <w:ilvl w:val="0"/>
          <w:numId w:val="1"/>
        </w:numPr>
        <w:spacing w:before="240"/>
      </w:pPr>
      <w:r>
        <w:t>Le personnel d’embarquement vérifie la carte d’embarquement du voyageur</w:t>
      </w:r>
    </w:p>
    <w:p w14:paraId="6BB41DC1" w14:textId="2C377854" w:rsidR="00DE6ACB" w:rsidRPr="00DE6ACB" w:rsidRDefault="00DE6ACB" w:rsidP="00F2356A">
      <w:pPr>
        <w:pStyle w:val="Paragraphedeliste"/>
        <w:numPr>
          <w:ilvl w:val="0"/>
          <w:numId w:val="1"/>
        </w:numPr>
        <w:spacing w:before="240"/>
      </w:pPr>
      <w:r>
        <w:t>Le personnel d’embarquement laisse monter le voyageur dans l’avion</w:t>
      </w:r>
    </w:p>
    <w:p w14:paraId="2B91D0F4" w14:textId="77777777" w:rsidR="00F2356A" w:rsidRDefault="00F2356A" w:rsidP="00F2356A">
      <w:pPr>
        <w:spacing w:before="480"/>
        <w:rPr>
          <w:b/>
          <w:bCs/>
        </w:rPr>
      </w:pPr>
      <w:r w:rsidRPr="00F2356A">
        <w:rPr>
          <w:b/>
          <w:bCs/>
        </w:rPr>
        <w:t>Flot</w:t>
      </w:r>
      <w:r>
        <w:rPr>
          <w:b/>
          <w:bCs/>
        </w:rPr>
        <w:t xml:space="preserve"> alternatif</w:t>
      </w:r>
    </w:p>
    <w:p w14:paraId="4055E934" w14:textId="3AE046CF" w:rsidR="00DE6ACB" w:rsidRDefault="00DE6ACB" w:rsidP="00DE6ACB">
      <w:pPr>
        <w:spacing w:after="0"/>
      </w:pPr>
      <w:r>
        <w:t>1a Le voyageur possède un bagage à mettre en soute</w:t>
      </w:r>
    </w:p>
    <w:p w14:paraId="03285DF7" w14:textId="5936A57B" w:rsidR="00DE6ACB" w:rsidRDefault="00DE6ACB" w:rsidP="00DE6ACB">
      <w:pPr>
        <w:spacing w:after="0"/>
      </w:pPr>
      <w:r>
        <w:t>1a.1 le personnel d’enregistrement enregistre le bagage.</w:t>
      </w:r>
    </w:p>
    <w:p w14:paraId="1BF7580C" w14:textId="0CDE7E55" w:rsidR="00DE6ACB" w:rsidRDefault="00DE6ACB" w:rsidP="00DE6ACB">
      <w:pPr>
        <w:spacing w:after="0"/>
      </w:pPr>
      <w:r>
        <w:t>1a.2 le scénario continue au point 2</w:t>
      </w:r>
    </w:p>
    <w:p w14:paraId="196FD3CE" w14:textId="721D3B55" w:rsidR="00DE6ACB" w:rsidRDefault="00DE6ACB" w:rsidP="00DE6ACB">
      <w:pPr>
        <w:spacing w:before="120" w:after="0"/>
      </w:pPr>
      <w:r>
        <w:t>1a.1b Le bagage est trop lourd des frais s’appliquent</w:t>
      </w:r>
    </w:p>
    <w:p w14:paraId="29686354" w14:textId="2B2FC8DB" w:rsidR="00DE6ACB" w:rsidRDefault="00DE6ACB" w:rsidP="00DE6ACB">
      <w:pPr>
        <w:spacing w:after="0"/>
      </w:pPr>
      <w:r>
        <w:t>1a.1b.1 Le personnel d’enregistrement demande au voyageur de s’acquitter des frais supplémentaires dû au poids du bagage.</w:t>
      </w:r>
    </w:p>
    <w:p w14:paraId="3C3BE06A" w14:textId="50509287" w:rsidR="00DE6ACB" w:rsidRDefault="00DE6ACB" w:rsidP="00DE6ACB">
      <w:pPr>
        <w:spacing w:after="0"/>
      </w:pPr>
      <w:r>
        <w:t>1a.1b.2 le scénario continue au point 2</w:t>
      </w:r>
    </w:p>
    <w:p w14:paraId="58B05057" w14:textId="64D172D0" w:rsidR="00DE6ACB" w:rsidRDefault="00DE6ACB" w:rsidP="00DE6ACB">
      <w:pPr>
        <w:spacing w:after="0"/>
      </w:pPr>
      <w:r>
        <w:lastRenderedPageBreak/>
        <w:t>1b Une erreur apparait lors du contrôle pour l’enregistrement</w:t>
      </w:r>
    </w:p>
    <w:p w14:paraId="5BF8B9A2" w14:textId="45D33C05" w:rsidR="00DE6ACB" w:rsidRDefault="00DE6ACB" w:rsidP="00DE6ACB">
      <w:pPr>
        <w:spacing w:after="0"/>
      </w:pPr>
      <w:r>
        <w:t>1b.1 Le personnel d’enregistrement rencontre une erreur lors de l’enregistrement du voyageur</w:t>
      </w:r>
    </w:p>
    <w:p w14:paraId="009ED0ED" w14:textId="30469B89" w:rsidR="00DE6ACB" w:rsidRDefault="00DE6ACB" w:rsidP="00DE6ACB">
      <w:pPr>
        <w:spacing w:after="0"/>
      </w:pPr>
      <w:r>
        <w:t>1b.2 Le personnel d’enregistrement refus l’enregistrement du voyageur</w:t>
      </w:r>
    </w:p>
    <w:p w14:paraId="17892259" w14:textId="365FF8EF" w:rsidR="00DE6ACB" w:rsidRDefault="00DE6ACB" w:rsidP="00DE6ACB">
      <w:pPr>
        <w:spacing w:after="240"/>
      </w:pPr>
      <w:r>
        <w:t>1b.3 Fin du BUC</w:t>
      </w:r>
    </w:p>
    <w:p w14:paraId="4765323C" w14:textId="1C33947E" w:rsidR="00DE6ACB" w:rsidRDefault="002346EE" w:rsidP="00DE6ACB">
      <w:pPr>
        <w:spacing w:after="0"/>
      </w:pPr>
      <w:r>
        <w:t>2a La sécurité rencontre un problème de sécurité lors du contrôle du voyageur</w:t>
      </w:r>
    </w:p>
    <w:p w14:paraId="4E8A05B8" w14:textId="4BB711DA" w:rsidR="002346EE" w:rsidRDefault="002346EE" w:rsidP="00DE6ACB">
      <w:pPr>
        <w:spacing w:after="0"/>
      </w:pPr>
      <w:r>
        <w:t>2a.1 La sécurité appelle la police d’aéroport pour prendre en charge le voyageur.</w:t>
      </w:r>
    </w:p>
    <w:p w14:paraId="04C45EC6" w14:textId="339FDB7C" w:rsidR="002346EE" w:rsidRDefault="002346EE" w:rsidP="002346EE">
      <w:pPr>
        <w:spacing w:after="240"/>
      </w:pPr>
      <w:r>
        <w:t>2a.2 Fin du BUC</w:t>
      </w:r>
    </w:p>
    <w:p w14:paraId="0EFAE35A" w14:textId="10A115B6" w:rsidR="002346EE" w:rsidRDefault="002346EE" w:rsidP="00DE6ACB">
      <w:pPr>
        <w:spacing w:after="0"/>
      </w:pPr>
      <w:r>
        <w:t>3a La douane ne peut pas valider le passage du voyageur</w:t>
      </w:r>
    </w:p>
    <w:p w14:paraId="0CC7B456" w14:textId="1E0AEE18" w:rsidR="002346EE" w:rsidRDefault="002346EE" w:rsidP="00DE6ACB">
      <w:pPr>
        <w:spacing w:after="0"/>
      </w:pPr>
      <w:r>
        <w:t>3a.1 Le douanier appelle la police d’aéroport pour prendre en charge le voyageur</w:t>
      </w:r>
    </w:p>
    <w:p w14:paraId="62770A79" w14:textId="0BD9AC7C" w:rsidR="002346EE" w:rsidRDefault="002346EE" w:rsidP="002346EE">
      <w:pPr>
        <w:spacing w:after="240"/>
      </w:pPr>
      <w:r>
        <w:t>3a.2 Fin du BUC</w:t>
      </w:r>
    </w:p>
    <w:p w14:paraId="724E209D" w14:textId="08DEEACE" w:rsidR="002346EE" w:rsidRDefault="002346EE" w:rsidP="002346EE">
      <w:pPr>
        <w:spacing w:after="0"/>
      </w:pPr>
      <w:r>
        <w:t>4a La carte d’embarquement du voyageur n’est pas valide</w:t>
      </w:r>
    </w:p>
    <w:p w14:paraId="101041DE" w14:textId="4A304CC0" w:rsidR="002346EE" w:rsidRDefault="002346EE" w:rsidP="002346EE">
      <w:pPr>
        <w:spacing w:after="0"/>
      </w:pPr>
      <w:r>
        <w:t>4a.1 Le personnel d’embarquement refuse l’embarquement du voyageur</w:t>
      </w:r>
    </w:p>
    <w:p w14:paraId="441A538F" w14:textId="4844EB40" w:rsidR="002346EE" w:rsidRDefault="002346EE" w:rsidP="00F40778">
      <w:pPr>
        <w:spacing w:after="600"/>
      </w:pPr>
      <w:r>
        <w:t>4a.2 Fin du BUC</w:t>
      </w:r>
    </w:p>
    <w:p w14:paraId="166E7D78" w14:textId="7D0C8B21" w:rsidR="00F40778" w:rsidRDefault="00F40778" w:rsidP="00F40778">
      <w:pPr>
        <w:pStyle w:val="Titre1"/>
      </w:pPr>
      <w:r>
        <w:t>Questions</w:t>
      </w:r>
    </w:p>
    <w:p w14:paraId="3EF7CDD4" w14:textId="7B213DE8" w:rsidR="00F40778" w:rsidRPr="00F40778" w:rsidRDefault="00F40778" w:rsidP="00F40778">
      <w:pPr>
        <w:pStyle w:val="Default"/>
        <w:numPr>
          <w:ilvl w:val="0"/>
          <w:numId w:val="2"/>
        </w:numPr>
        <w:rPr>
          <w:sz w:val="22"/>
          <w:szCs w:val="22"/>
        </w:rPr>
      </w:pPr>
      <w:r w:rsidRPr="00F40778">
        <w:rPr>
          <w:i/>
          <w:iCs/>
          <w:sz w:val="22"/>
          <w:szCs w:val="22"/>
        </w:rPr>
        <w:t>Quel type de client proposez-vous pour le collaborateur du guichet d’enregistrement ?</w:t>
      </w:r>
      <w:r>
        <w:rPr>
          <w:sz w:val="22"/>
          <w:szCs w:val="22"/>
        </w:rPr>
        <w:t xml:space="preserve"> </w:t>
      </w:r>
      <w:r w:rsidRPr="00F40778">
        <w:rPr>
          <w:sz w:val="28"/>
          <w:szCs w:val="28"/>
        </w:rPr>
        <w:t>Un client riche me semble adéquat car les collaborateurs du service d’enregistrement doivent souvent changer de place de travail et selon les compagnies aériennes ont différents besoins.</w:t>
      </w:r>
    </w:p>
    <w:p w14:paraId="2A7D1384" w14:textId="1854AB90" w:rsidR="00F40778" w:rsidRPr="00F40778" w:rsidRDefault="00F40778" w:rsidP="00F40778">
      <w:pPr>
        <w:pStyle w:val="Default"/>
        <w:numPr>
          <w:ilvl w:val="0"/>
          <w:numId w:val="2"/>
        </w:numPr>
        <w:rPr>
          <w:sz w:val="22"/>
          <w:szCs w:val="22"/>
        </w:rPr>
      </w:pPr>
      <w:r w:rsidRPr="00F40778">
        <w:rPr>
          <w:i/>
          <w:iCs/>
          <w:sz w:val="22"/>
          <w:szCs w:val="22"/>
        </w:rPr>
        <w:t>Quelle architecture proposez-vous pour le système d’enregistrement ?</w:t>
      </w:r>
      <w:r>
        <w:rPr>
          <w:sz w:val="22"/>
          <w:szCs w:val="22"/>
        </w:rPr>
        <w:t xml:space="preserve"> </w:t>
      </w:r>
      <w:r w:rsidRPr="00F40778">
        <w:rPr>
          <w:sz w:val="28"/>
          <w:szCs w:val="28"/>
        </w:rPr>
        <w:t>Une architecture client-server classique afin de pouvoir avoir rapidement les informations partagées à travers les différentes étapes du processus d’embarquement. Le serveur serait donc synchronisé avec la sécurité, la douane et la police d’aéroport pourrait accéder aux informations via un endpoint sur le réseau interne à l’aéroport.</w:t>
      </w:r>
    </w:p>
    <w:p w14:paraId="0187F7A4" w14:textId="43345243" w:rsidR="00F40778" w:rsidRPr="00F40778" w:rsidRDefault="00F40778" w:rsidP="00723D97">
      <w:pPr>
        <w:pStyle w:val="Default"/>
        <w:numPr>
          <w:ilvl w:val="0"/>
          <w:numId w:val="2"/>
        </w:numPr>
      </w:pPr>
      <w:r w:rsidRPr="00F40778">
        <w:rPr>
          <w:i/>
          <w:iCs/>
          <w:sz w:val="22"/>
          <w:szCs w:val="22"/>
        </w:rPr>
        <w:t>Si l’on veut fournir un logiciel de suivi/vérification des bagages au personnel manipulant les bagages soit sur le tarmac, soit sur les tapis roulants, quel type de client proposer vous ?</w:t>
      </w:r>
      <w:r w:rsidRPr="00F40778">
        <w:rPr>
          <w:sz w:val="22"/>
          <w:szCs w:val="22"/>
        </w:rPr>
        <w:t xml:space="preserve"> </w:t>
      </w:r>
      <w:r w:rsidRPr="00F40778">
        <w:rPr>
          <w:sz w:val="28"/>
          <w:szCs w:val="28"/>
        </w:rPr>
        <w:t>Un client lourd sur les PDA de l’aéroport. Chaque matin le personnel viendrait récupérer son matériel avec la dernière version du logiciel de suivi des bagages.</w:t>
      </w:r>
    </w:p>
    <w:p w14:paraId="2C106CF5" w14:textId="411239FC" w:rsidR="00F40778" w:rsidRPr="00F40778" w:rsidRDefault="00F40778" w:rsidP="00F40778">
      <w:pPr>
        <w:pStyle w:val="Default"/>
        <w:numPr>
          <w:ilvl w:val="0"/>
          <w:numId w:val="2"/>
        </w:numPr>
        <w:rPr>
          <w:sz w:val="22"/>
          <w:szCs w:val="22"/>
        </w:rPr>
      </w:pPr>
      <w:r w:rsidRPr="00F40778">
        <w:rPr>
          <w:i/>
          <w:iCs/>
          <w:sz w:val="22"/>
          <w:szCs w:val="22"/>
        </w:rPr>
        <w:t>Est-ce que le système permettant l’enregistrement est un ERP ? Un progiciel ? Un logiciel métier ? Une suite ?</w:t>
      </w:r>
      <w:r>
        <w:rPr>
          <w:sz w:val="22"/>
          <w:szCs w:val="22"/>
        </w:rPr>
        <w:t xml:space="preserve"> </w:t>
      </w:r>
      <w:r w:rsidRPr="00F40778">
        <w:rPr>
          <w:sz w:val="28"/>
          <w:szCs w:val="28"/>
        </w:rPr>
        <w:t>Un logiciel métier, il a pour fonction une partie bien particulière sur l’ensemble de l’aéroport.</w:t>
      </w:r>
    </w:p>
    <w:sectPr w:rsidR="00F40778" w:rsidRPr="00F407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6CB5"/>
    <w:multiLevelType w:val="hybridMultilevel"/>
    <w:tmpl w:val="724E868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7C8B31CF"/>
    <w:multiLevelType w:val="hybridMultilevel"/>
    <w:tmpl w:val="0CD478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09487868">
    <w:abstractNumId w:val="0"/>
  </w:num>
  <w:num w:numId="2" w16cid:durableId="600185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CB"/>
    <w:rsid w:val="001E018F"/>
    <w:rsid w:val="002346EE"/>
    <w:rsid w:val="00283224"/>
    <w:rsid w:val="003A0B75"/>
    <w:rsid w:val="004D2EBA"/>
    <w:rsid w:val="00996D54"/>
    <w:rsid w:val="00AE54AF"/>
    <w:rsid w:val="00BC7881"/>
    <w:rsid w:val="00D60A52"/>
    <w:rsid w:val="00DE6ACB"/>
    <w:rsid w:val="00F2356A"/>
    <w:rsid w:val="00F4077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D392"/>
  <w15:docId w15:val="{B1EA3AB5-AFDC-4FAE-A3EF-E0B41CF8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56A"/>
  </w:style>
  <w:style w:type="paragraph" w:styleId="Titre1">
    <w:name w:val="heading 1"/>
    <w:basedOn w:val="Normal"/>
    <w:next w:val="Normal"/>
    <w:link w:val="Titre1Car"/>
    <w:uiPriority w:val="9"/>
    <w:qFormat/>
    <w:rsid w:val="00F40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C7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BC7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aragraphedeliste">
    <w:name w:val="List Paragraph"/>
    <w:basedOn w:val="Normal"/>
    <w:uiPriority w:val="34"/>
    <w:qFormat/>
    <w:rsid w:val="00F2356A"/>
    <w:pPr>
      <w:ind w:left="720"/>
      <w:contextualSpacing/>
    </w:pPr>
  </w:style>
  <w:style w:type="paragraph" w:styleId="Titre">
    <w:name w:val="Title"/>
    <w:basedOn w:val="Normal"/>
    <w:next w:val="Normal"/>
    <w:link w:val="TitreCar"/>
    <w:uiPriority w:val="10"/>
    <w:qFormat/>
    <w:rsid w:val="00F40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077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40778"/>
    <w:rPr>
      <w:rFonts w:asciiTheme="majorHAnsi" w:eastAsiaTheme="majorEastAsia" w:hAnsiTheme="majorHAnsi" w:cstheme="majorBidi"/>
      <w:color w:val="2F5496" w:themeColor="accent1" w:themeShade="BF"/>
      <w:sz w:val="32"/>
      <w:szCs w:val="32"/>
    </w:rPr>
  </w:style>
  <w:style w:type="paragraph" w:customStyle="1" w:styleId="Default">
    <w:name w:val="Default"/>
    <w:rsid w:val="00F40778"/>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5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onz\Downloads\B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27693-E930-4849-827C-478C3CC88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BUC_template.dotx</Template>
  <TotalTime>23</TotalTime>
  <Pages>2</Pages>
  <Words>460</Words>
  <Characters>2532</Characters>
  <Application>Microsoft Office Word</Application>
  <DocSecurity>0</DocSecurity>
  <Lines>21</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Gonzalez</dc:creator>
  <cp:keywords/>
  <dc:description/>
  <cp:lastModifiedBy>Gonzalez Simon</cp:lastModifiedBy>
  <cp:revision>2</cp:revision>
  <dcterms:created xsi:type="dcterms:W3CDTF">2023-10-06T09:07:00Z</dcterms:created>
  <dcterms:modified xsi:type="dcterms:W3CDTF">2023-10-06T09:30:00Z</dcterms:modified>
</cp:coreProperties>
</file>