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1643" w14:textId="04A2F73B" w:rsidR="00F2356A" w:rsidRDefault="005A62A9" w:rsidP="00F2356A">
      <w:pPr>
        <w:spacing w:before="600"/>
      </w:pPr>
      <w:r>
        <w:rPr>
          <w:noProof/>
        </w:rPr>
        <mc:AlternateContent>
          <mc:Choice Requires="wps">
            <w:drawing>
              <wp:anchor distT="0" distB="0" distL="114300" distR="114300" simplePos="0" relativeHeight="251670528" behindDoc="0" locked="0" layoutInCell="1" allowOverlap="1" wp14:anchorId="71D80E23" wp14:editId="780B3F47">
                <wp:simplePos x="0" y="0"/>
                <wp:positionH relativeFrom="column">
                  <wp:posOffset>2289266</wp:posOffset>
                </wp:positionH>
                <wp:positionV relativeFrom="paragraph">
                  <wp:posOffset>1407886</wp:posOffset>
                </wp:positionV>
                <wp:extent cx="1360714" cy="376555"/>
                <wp:effectExtent l="0" t="0" r="0" b="4445"/>
                <wp:wrapNone/>
                <wp:docPr id="1860055054" name="Text Box 5"/>
                <wp:cNvGraphicFramePr/>
                <a:graphic xmlns:a="http://schemas.openxmlformats.org/drawingml/2006/main">
                  <a:graphicData uri="http://schemas.microsoft.com/office/word/2010/wordprocessingShape">
                    <wps:wsp>
                      <wps:cNvSpPr txBox="1"/>
                      <wps:spPr>
                        <a:xfrm>
                          <a:off x="0" y="0"/>
                          <a:ext cx="1360714" cy="3765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691F2F" w14:textId="465094F3" w:rsidR="00F2356A" w:rsidRDefault="005A62A9">
                            <w:r>
                              <w:t>Demande de crédit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D80E23" id="_x0000_t202" coordsize="21600,21600" o:spt="202" path="m,l,21600r21600,l21600,xe">
                <v:stroke joinstyle="miter"/>
                <v:path gradientshapeok="t" o:connecttype="rect"/>
              </v:shapetype>
              <v:shape id="Text Box 5" o:spid="_x0000_s1026" type="#_x0000_t202" style="position:absolute;margin-left:180.25pt;margin-top:110.85pt;width:107.15pt;height:29.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" filled="f" stroked="f">
                <v:textbox>
                  <w:txbxContent>
                    <w:p w14:paraId="1F691F2F" w14:textId="465094F3" w:rsidR="00F2356A" w:rsidRDefault="005A62A9">
                      <w:r>
                        <w:t>Demande de crédit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73B79BF" wp14:editId="125E9785">
                <wp:simplePos x="0" y="0"/>
                <wp:positionH relativeFrom="column">
                  <wp:posOffset>41819</wp:posOffset>
                </wp:positionH>
                <wp:positionV relativeFrom="paragraph">
                  <wp:posOffset>1565819</wp:posOffset>
                </wp:positionV>
                <wp:extent cx="613682" cy="376555"/>
                <wp:effectExtent l="0" t="0" r="0" b="4445"/>
                <wp:wrapNone/>
                <wp:docPr id="1622359962" name="Text Box 5"/>
                <wp:cNvGraphicFramePr/>
                <a:graphic xmlns:a="http://schemas.openxmlformats.org/drawingml/2006/main">
                  <a:graphicData uri="http://schemas.microsoft.com/office/word/2010/wordprocessingShape">
                    <wps:wsp>
                      <wps:cNvSpPr txBox="1"/>
                      <wps:spPr>
                        <a:xfrm>
                          <a:off x="0" y="0"/>
                          <a:ext cx="613682" cy="3765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5683C86" w14:textId="77777777" w:rsidR="00F2356A" w:rsidRDefault="00F2356A" w:rsidP="00F2356A">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3B79BF" id="_x0000_s1027" type="#_x0000_t202" style="position:absolute;margin-left:3.3pt;margin-top:123.3pt;width:48.3pt;height:29.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" filled="f" stroked="f">
                <v:textbox>
                  <w:txbxContent>
                    <w:p w14:paraId="55683C86" w14:textId="77777777" w:rsidR="00F2356A" w:rsidRDefault="00F2356A" w:rsidP="00F2356A">
                      <w:r>
                        <w:t>Client</w:t>
                      </w:r>
                    </w:p>
                  </w:txbxContent>
                </v:textbox>
              </v:shape>
            </w:pict>
          </mc:Fallback>
        </mc:AlternateContent>
      </w:r>
      <w:r w:rsidR="00F2356A">
        <w:rPr>
          <w:noProof/>
        </w:rPr>
        <mc:AlternateContent>
          <mc:Choice Requires="wps">
            <w:drawing>
              <wp:anchor distT="0" distB="0" distL="114300" distR="114300" simplePos="0" relativeHeight="251674624" behindDoc="0" locked="0" layoutInCell="1" allowOverlap="1" wp14:anchorId="48448A67" wp14:editId="61CB8203">
                <wp:simplePos x="0" y="0"/>
                <wp:positionH relativeFrom="margin">
                  <wp:posOffset>4624433</wp:posOffset>
                </wp:positionH>
                <wp:positionV relativeFrom="paragraph">
                  <wp:posOffset>1042761</wp:posOffset>
                </wp:positionV>
                <wp:extent cx="1006929" cy="631371"/>
                <wp:effectExtent l="0" t="0" r="0" b="0"/>
                <wp:wrapNone/>
                <wp:docPr id="1130823778" name="Text Box 5"/>
                <wp:cNvGraphicFramePr/>
                <a:graphic xmlns:a="http://schemas.openxmlformats.org/drawingml/2006/main">
                  <a:graphicData uri="http://schemas.microsoft.com/office/word/2010/wordprocessingShape">
                    <wps:wsp>
                      <wps:cNvSpPr txBox="1"/>
                      <wps:spPr>
                        <a:xfrm>
                          <a:off x="0" y="0"/>
                          <a:ext cx="1006929" cy="6313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3356F0" w14:textId="670B9DFA" w:rsidR="00F2356A" w:rsidRDefault="005A62A9" w:rsidP="00F2356A">
                            <w:r>
                              <w:t>Commission des crédits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8A67" id="_x0000_s1028" type="#_x0000_t202" style="position:absolute;margin-left:364.15pt;margin-top:82.1pt;width:79.3pt;height:49.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" filled="f" stroked="f">
                <v:textbox>
                  <w:txbxContent>
                    <w:p w14:paraId="603356F0" w14:textId="670B9DFA" w:rsidR="00F2356A" w:rsidRDefault="005A62A9" w:rsidP="00F2356A">
                      <w:r>
                        <w:t>Commission des crédits</w:t>
                      </w:r>
                    </w:p>
                  </w:txbxContent>
                </v:textbox>
                <w10:wrap anchorx="margin"/>
              </v:shape>
            </w:pict>
          </mc:Fallback>
        </mc:AlternateContent>
      </w:r>
      <w:r w:rsidR="00F2356A">
        <w:rPr>
          <w:noProof/>
        </w:rPr>
        <mc:AlternateContent>
          <mc:Choice Requires="wps">
            <w:drawing>
              <wp:anchor distT="0" distB="0" distL="114300" distR="114300" simplePos="0" relativeHeight="251669504" behindDoc="0" locked="0" layoutInCell="1" allowOverlap="1" wp14:anchorId="7B627F89" wp14:editId="0CC39206">
                <wp:simplePos x="0" y="0"/>
                <wp:positionH relativeFrom="column">
                  <wp:posOffset>4443663</wp:posOffset>
                </wp:positionH>
                <wp:positionV relativeFrom="paragraph">
                  <wp:posOffset>-417095</wp:posOffset>
                </wp:positionV>
                <wp:extent cx="1155032" cy="292769"/>
                <wp:effectExtent l="0" t="0" r="26670" b="12065"/>
                <wp:wrapNone/>
                <wp:docPr id="2020335335"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459DD384" w14:textId="77777777" w:rsidR="00F2356A" w:rsidRDefault="00F2356A" w:rsidP="00F2356A">
                            <w:r>
                              <w:t>Acteur 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7F89" id="Text Box 3" o:spid="_x0000_s1029" type="#_x0000_t202" style="position:absolute;margin-left:349.9pt;margin-top:-32.85pt;width:90.9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" fillcolor="white [3201]" strokeweight=".5pt">
                <v:textbox>
                  <w:txbxContent>
                    <w:p w14:paraId="459DD384" w14:textId="77777777" w:rsidR="00F2356A" w:rsidRDefault="00F2356A" w:rsidP="00F2356A">
                      <w:r>
                        <w:t>Acteur externe</w:t>
                      </w:r>
                    </w:p>
                  </w:txbxContent>
                </v:textbox>
              </v:shape>
            </w:pict>
          </mc:Fallback>
        </mc:AlternateContent>
      </w:r>
      <w:r w:rsidR="00F2356A">
        <w:rPr>
          <w:noProof/>
        </w:rPr>
        <mc:AlternateContent>
          <mc:Choice Requires="wps">
            <w:drawing>
              <wp:anchor distT="0" distB="0" distL="114300" distR="114300" simplePos="0" relativeHeight="251667456" behindDoc="0" locked="0" layoutInCell="1" allowOverlap="1" wp14:anchorId="45C5AF58" wp14:editId="4BE4A187">
                <wp:simplePos x="0" y="0"/>
                <wp:positionH relativeFrom="column">
                  <wp:posOffset>2348899</wp:posOffset>
                </wp:positionH>
                <wp:positionV relativeFrom="paragraph">
                  <wp:posOffset>-89602</wp:posOffset>
                </wp:positionV>
                <wp:extent cx="1155032" cy="292769"/>
                <wp:effectExtent l="0" t="0" r="26670" b="12065"/>
                <wp:wrapNone/>
                <wp:docPr id="57056191"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6897A5AD" w14:textId="77777777" w:rsidR="00F2356A" w:rsidRDefault="00F2356A" w:rsidP="00F2356A">
                            <w:r>
                              <w:t>Domaine étudié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AF58" id="_x0000_s1030" type="#_x0000_t202" style="position:absolute;margin-left:184.95pt;margin-top:-7.05pt;width:90.9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" fillcolor="white [3201]" strokeweight=".5pt">
                <v:textbox>
                  <w:txbxContent>
                    <w:p w14:paraId="6897A5AD" w14:textId="77777777" w:rsidR="00F2356A" w:rsidRDefault="00F2356A" w:rsidP="00F2356A">
                      <w:r>
                        <w:t>Domaine étudié</w:t>
                      </w:r>
                    </w:p>
                  </w:txbxContent>
                </v:textbox>
              </v:shape>
            </w:pict>
          </mc:Fallback>
        </mc:AlternateContent>
      </w:r>
      <w:r w:rsidR="00F2356A">
        <w:rPr>
          <w:noProof/>
        </w:rPr>
        <mc:AlternateContent>
          <mc:Choice Requires="wps">
            <w:drawing>
              <wp:anchor distT="0" distB="0" distL="114300" distR="114300" simplePos="0" relativeHeight="251665408" behindDoc="0" locked="0" layoutInCell="1" allowOverlap="1" wp14:anchorId="1D159ABA" wp14:editId="60DD8D83">
                <wp:simplePos x="0" y="0"/>
                <wp:positionH relativeFrom="column">
                  <wp:posOffset>-230338</wp:posOffset>
                </wp:positionH>
                <wp:positionV relativeFrom="paragraph">
                  <wp:posOffset>-417730</wp:posOffset>
                </wp:positionV>
                <wp:extent cx="1155032" cy="292769"/>
                <wp:effectExtent l="0" t="0" r="26670" b="12065"/>
                <wp:wrapNone/>
                <wp:docPr id="2109140425"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69AD9F28" w14:textId="77777777" w:rsidR="00F2356A" w:rsidRDefault="00F2356A">
                            <w:r>
                              <w:t>Acteur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9ABA" id="_x0000_s1031" type="#_x0000_t202" style="position:absolute;margin-left:-18.15pt;margin-top:-32.9pt;width:90.95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" fillcolor="white [3201]" strokeweight=".5pt">
                <v:textbox>
                  <w:txbxContent>
                    <w:p w14:paraId="69AD9F28" w14:textId="77777777" w:rsidR="00F2356A" w:rsidRDefault="00F2356A">
                      <w:r>
                        <w:t>Acteur principal</w:t>
                      </w:r>
                    </w:p>
                  </w:txbxContent>
                </v:textbox>
              </v:shape>
            </w:pict>
          </mc:Fallback>
        </mc:AlternateContent>
      </w:r>
      <w:r w:rsidR="00F2356A">
        <w:rPr>
          <w:noProof/>
        </w:rPr>
        <mc:AlternateContent>
          <mc:Choice Requires="wps">
            <w:drawing>
              <wp:anchor distT="0" distB="0" distL="114300" distR="114300" simplePos="0" relativeHeight="251663360" behindDoc="0" locked="0" layoutInCell="1" allowOverlap="1" wp14:anchorId="2E8AC06B" wp14:editId="1C049CF1">
                <wp:simplePos x="0" y="0"/>
                <wp:positionH relativeFrom="column">
                  <wp:posOffset>840773</wp:posOffset>
                </wp:positionH>
                <wp:positionV relativeFrom="paragraph">
                  <wp:posOffset>906412</wp:posOffset>
                </wp:positionV>
                <wp:extent cx="1074320" cy="46656"/>
                <wp:effectExtent l="0" t="76200" r="0" b="48895"/>
                <wp:wrapNone/>
                <wp:docPr id="1448308755" name="Straight Arrow Connector 1"/>
                <wp:cNvGraphicFramePr/>
                <a:graphic xmlns:a="http://schemas.openxmlformats.org/drawingml/2006/main">
                  <a:graphicData uri="http://schemas.microsoft.com/office/word/2010/wordprocessingShape">
                    <wps:wsp>
                      <wps:cNvCnPr/>
                      <wps:spPr>
                        <a:xfrm flipV="1">
                          <a:off x="0" y="0"/>
                          <a:ext cx="1074320" cy="46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0418F" id="_x0000_t32" coordsize="21600,21600" o:spt="32" o:oned="t" path="m,l21600,21600e" filled="f">
                <v:path arrowok="t" fillok="f" o:connecttype="none"/>
                <o:lock v:ext="edit" shapetype="t"/>
              </v:shapetype>
              <v:shape id="Straight Arrow Connector 1" o:spid="_x0000_s1026" type="#_x0000_t32" style="position:absolute;margin-left:66.2pt;margin-top:71.35pt;width:84.6pt;height:3.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" strokecolor="#4472c4 [3204]" strokeweight=".5pt">
                <v:stroke endarrow="block" joinstyle="miter"/>
              </v:shape>
            </w:pict>
          </mc:Fallback>
        </mc:AlternateContent>
      </w:r>
      <w:r w:rsidR="00F2356A">
        <w:rPr>
          <w:noProof/>
        </w:rPr>
        <mc:AlternateContent>
          <mc:Choice Requires="wps">
            <w:drawing>
              <wp:anchor distT="0" distB="0" distL="114300" distR="114300" simplePos="0" relativeHeight="251664384" behindDoc="0" locked="0" layoutInCell="1" allowOverlap="1" wp14:anchorId="78059BBE" wp14:editId="0A34D232">
                <wp:simplePos x="0" y="0"/>
                <wp:positionH relativeFrom="column">
                  <wp:posOffset>4113363</wp:posOffset>
                </wp:positionH>
                <wp:positionV relativeFrom="paragraph">
                  <wp:posOffset>439716</wp:posOffset>
                </wp:positionV>
                <wp:extent cx="641684" cy="320847"/>
                <wp:effectExtent l="0" t="0" r="25400" b="22225"/>
                <wp:wrapNone/>
                <wp:docPr id="1947792299" name="Straight Connector 2"/>
                <wp:cNvGraphicFramePr/>
                <a:graphic xmlns:a="http://schemas.openxmlformats.org/drawingml/2006/main">
                  <a:graphicData uri="http://schemas.microsoft.com/office/word/2010/wordprocessingShape">
                    <wps:wsp>
                      <wps:cNvCnPr/>
                      <wps:spPr>
                        <a:xfrm flipV="1">
                          <a:off x="0" y="0"/>
                          <a:ext cx="641684" cy="320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BAEE5" id="Straight Connector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23.9pt,34.6pt" to="374.4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" strokecolor="black [3200]" strokeweight=".5pt">
                <v:stroke joinstyle="miter"/>
              </v:line>
            </w:pict>
          </mc:Fallback>
        </mc:AlternateContent>
      </w:r>
      <w:r w:rsidR="00F2356A">
        <w:rPr>
          <w:noProof/>
        </w:rPr>
        <mc:AlternateContent>
          <mc:Choice Requires="wpg">
            <w:drawing>
              <wp:anchor distT="0" distB="0" distL="114300" distR="114300" simplePos="0" relativeHeight="251662336" behindDoc="0" locked="0" layoutInCell="1" allowOverlap="1" wp14:anchorId="2770798B" wp14:editId="20F397E0">
                <wp:simplePos x="0" y="0"/>
                <wp:positionH relativeFrom="column">
                  <wp:posOffset>4841183</wp:posOffset>
                </wp:positionH>
                <wp:positionV relativeFrom="paragraph">
                  <wp:posOffset>-1838</wp:posOffset>
                </wp:positionV>
                <wp:extent cx="348550" cy="995045"/>
                <wp:effectExtent l="0" t="0" r="33020" b="33655"/>
                <wp:wrapNone/>
                <wp:docPr id="1712966744" name="Groupe 3"/>
                <wp:cNvGraphicFramePr/>
                <a:graphic xmlns:a="http://schemas.openxmlformats.org/drawingml/2006/main">
                  <a:graphicData uri="http://schemas.microsoft.com/office/word/2010/wordprocessingGroup">
                    <wpg:wgp>
                      <wpg:cNvGrpSpPr/>
                      <wpg:grpSpPr>
                        <a:xfrm>
                          <a:off x="0" y="0"/>
                          <a:ext cx="348550" cy="995045"/>
                          <a:chOff x="0" y="0"/>
                          <a:chExt cx="658368" cy="1484986"/>
                        </a:xfrm>
                      </wpg:grpSpPr>
                      <wps:wsp>
                        <wps:cNvPr id="1578241446" name="Ellipse 14"/>
                        <wps:cNvSpPr/>
                        <wps:spPr>
                          <a:xfrm>
                            <a:off x="80467" y="0"/>
                            <a:ext cx="469900" cy="476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350418" name="Connecteur droit 15"/>
                        <wps:cNvCnPr/>
                        <wps:spPr>
                          <a:xfrm>
                            <a:off x="321869" y="475488"/>
                            <a:ext cx="14122" cy="534010"/>
                          </a:xfrm>
                          <a:prstGeom prst="line">
                            <a:avLst/>
                          </a:prstGeom>
                          <a:ln/>
                        </wps:spPr>
                        <wps:style>
                          <a:lnRef idx="2">
                            <a:schemeClr val="dk1"/>
                          </a:lnRef>
                          <a:fillRef idx="1">
                            <a:schemeClr val="lt1"/>
                          </a:fillRef>
                          <a:effectRef idx="0">
                            <a:schemeClr val="dk1"/>
                          </a:effectRef>
                          <a:fontRef idx="minor">
                            <a:schemeClr val="dk1"/>
                          </a:fontRef>
                        </wps:style>
                        <wps:bodyPr/>
                      </wps:wsp>
                      <wps:wsp>
                        <wps:cNvPr id="999507773" name="Connecteur droit 16"/>
                        <wps:cNvCnPr/>
                        <wps:spPr>
                          <a:xfrm flipV="1">
                            <a:off x="226771" y="212141"/>
                            <a:ext cx="317997" cy="240740"/>
                          </a:xfrm>
                          <a:prstGeom prst="line">
                            <a:avLst/>
                          </a:prstGeom>
                          <a:ln/>
                        </wps:spPr>
                        <wps:style>
                          <a:lnRef idx="2">
                            <a:schemeClr val="dk1"/>
                          </a:lnRef>
                          <a:fillRef idx="1">
                            <a:schemeClr val="lt1"/>
                          </a:fillRef>
                          <a:effectRef idx="0">
                            <a:schemeClr val="dk1"/>
                          </a:effectRef>
                          <a:fontRef idx="minor">
                            <a:schemeClr val="dk1"/>
                          </a:fontRef>
                        </wps:style>
                        <wps:bodyPr/>
                      </wps:wsp>
                      <wps:wsp>
                        <wps:cNvPr id="353171403" name="Connecteur droit 17"/>
                        <wps:cNvCnPr/>
                        <wps:spPr>
                          <a:xfrm>
                            <a:off x="0" y="658368"/>
                            <a:ext cx="658368"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086642871" name="Connecteur droit 18"/>
                        <wps:cNvCnPr/>
                        <wps:spPr>
                          <a:xfrm flipV="1">
                            <a:off x="131674" y="1009498"/>
                            <a:ext cx="203911" cy="475488"/>
                          </a:xfrm>
                          <a:prstGeom prst="line">
                            <a:avLst/>
                          </a:prstGeom>
                          <a:ln/>
                        </wps:spPr>
                        <wps:style>
                          <a:lnRef idx="2">
                            <a:schemeClr val="dk1"/>
                          </a:lnRef>
                          <a:fillRef idx="1">
                            <a:schemeClr val="lt1"/>
                          </a:fillRef>
                          <a:effectRef idx="0">
                            <a:schemeClr val="dk1"/>
                          </a:effectRef>
                          <a:fontRef idx="minor">
                            <a:schemeClr val="dk1"/>
                          </a:fontRef>
                        </wps:style>
                        <wps:bodyPr/>
                      </wps:wsp>
                      <wps:wsp>
                        <wps:cNvPr id="1657860096" name="Connecteur droit 19"/>
                        <wps:cNvCnPr/>
                        <wps:spPr>
                          <a:xfrm flipH="1" flipV="1">
                            <a:off x="336499" y="1009498"/>
                            <a:ext cx="213868" cy="474980"/>
                          </a:xfrm>
                          <a:prstGeom prst="line">
                            <a:avLst/>
                          </a:prstGeom>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2599230D" id="Groupe 3" o:spid="_x0000_s1026" style="position:absolute;margin-left:381.2pt;margin-top:-.15pt;width:27.45pt;height:78.35pt;z-index:251662336;mso-width-relative:margin;mso-height-relative:margin" coordsize="6583,1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">
                <v:oval id="Ellipse 14" o:spid="_x0000_s1027" style="position:absolute;left:804;width:469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" fillcolor="white [3201]" strokecolor="black [3200]" strokeweight="1pt">
                  <v:stroke joinstyle="miter"/>
                </v:oval>
                <v:line id="Connecteur droit 15" o:spid="_x0000_s1028" style="position:absolute;visibility:visible;mso-wrap-style:square" from="3218,4754" to="3359,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" filled="t" fillcolor="white [3201]" strokecolor="black [3200]" strokeweight="1pt">
                  <v:stroke joinstyle="miter"/>
                </v:line>
                <v:line id="Connecteur droit 16" o:spid="_x0000_s1029" style="position:absolute;flip:y;visibility:visible;mso-wrap-style:square" from="2267,2121" to="5447,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" filled="t" fillcolor="white [3201]" strokecolor="black [3200]" strokeweight="1pt">
                  <v:stroke joinstyle="miter"/>
                </v:line>
                <v:line id="Connecteur droit 17" o:spid="_x0000_s1030" style="position:absolute;visibility:visible;mso-wrap-style:square" from="0,6583" to="6583,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" filled="t" fillcolor="white [3201]" strokecolor="black [3200]" strokeweight="1pt">
                  <v:stroke joinstyle="miter"/>
                </v:line>
                <v:line id="Connecteur droit 18" o:spid="_x0000_s1031" style="position:absolute;flip:y;visibility:visible;mso-wrap-style:square" from="1316,10094" to="3355,1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" filled="t" fillcolor="white [3201]" strokecolor="black [3200]" strokeweight="1pt">
                  <v:stroke joinstyle="miter"/>
                </v:line>
                <v:line id="Connecteur droit 19" o:spid="_x0000_s1032" style="position:absolute;flip:x y;visibility:visible;mso-wrap-style:square" from="3364,10094" to="5503,1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" filled="t" fillcolor="white [3201]" strokecolor="black [3200]" strokeweight="1pt">
                  <v:stroke joinstyle="miter"/>
                </v:line>
              </v:group>
            </w:pict>
          </mc:Fallback>
        </mc:AlternateContent>
      </w:r>
      <w:r w:rsidR="00F2356A">
        <w:rPr>
          <w:noProof/>
        </w:rPr>
        <mc:AlternateContent>
          <mc:Choice Requires="wpg">
            <w:drawing>
              <wp:anchor distT="0" distB="0" distL="114300" distR="114300" simplePos="0" relativeHeight="251660288" behindDoc="0" locked="0" layoutInCell="1" allowOverlap="1" wp14:anchorId="3C161FB4" wp14:editId="37CB0020">
                <wp:simplePos x="0" y="0"/>
                <wp:positionH relativeFrom="column">
                  <wp:posOffset>2027321</wp:posOffset>
                </wp:positionH>
                <wp:positionV relativeFrom="paragraph">
                  <wp:posOffset>423110</wp:posOffset>
                </wp:positionV>
                <wp:extent cx="1909011" cy="888633"/>
                <wp:effectExtent l="0" t="0" r="15240" b="26035"/>
                <wp:wrapNone/>
                <wp:docPr id="5" name="Groupe 4"/>
                <wp:cNvGraphicFramePr/>
                <a:graphic xmlns:a="http://schemas.openxmlformats.org/drawingml/2006/main">
                  <a:graphicData uri="http://schemas.microsoft.com/office/word/2010/wordprocessingGroup">
                    <wpg:wgp>
                      <wpg:cNvGrpSpPr/>
                      <wpg:grpSpPr>
                        <a:xfrm>
                          <a:off x="0" y="0"/>
                          <a:ext cx="1909011" cy="888633"/>
                          <a:chOff x="1946102" y="475374"/>
                          <a:chExt cx="1426464" cy="680314"/>
                        </a:xfrm>
                      </wpg:grpSpPr>
                      <wps:wsp>
                        <wps:cNvPr id="585307617" name="Ellipse 12"/>
                        <wps:cNvSpPr/>
                        <wps:spPr>
                          <a:xfrm>
                            <a:off x="1946102" y="475374"/>
                            <a:ext cx="1426464" cy="68031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375249" name="Connecteur droit 13"/>
                        <wps:cNvCnPr/>
                        <wps:spPr>
                          <a:xfrm flipV="1">
                            <a:off x="2765404" y="716776"/>
                            <a:ext cx="572948" cy="43159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3340DD" id="Groupe 4" o:spid="_x0000_s1026" style="position:absolute;margin-left:159.65pt;margin-top:33.3pt;width:150.3pt;height:69.95pt;z-index:251660288;mso-width-relative:margin;mso-height-relative:margin" coordorigin="19461,4753" coordsize="14264,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">
                <v:oval id="Ellipse 12" o:spid="_x0000_s1027" style="position:absolute;left:19461;top:4753;width:14264;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" fillcolor="white [3201]" strokecolor="#4472c4 [3204]" strokeweight="1pt">
                  <v:stroke joinstyle="miter"/>
                </v:oval>
                <v:line id="Connecteur droit 13" o:spid="_x0000_s1028" style="position:absolute;flip:y;visibility:visible;mso-wrap-style:square" from="27654,7167" to="33383,1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" strokecolor="#4472c4 [3204]" strokeweight="1.5pt">
                  <v:stroke joinstyle="miter"/>
                </v:line>
              </v:group>
            </w:pict>
          </mc:Fallback>
        </mc:AlternateContent>
      </w:r>
      <w:r w:rsidR="00F2356A">
        <w:rPr>
          <w:noProof/>
        </w:rPr>
        <mc:AlternateContent>
          <mc:Choice Requires="wpg">
            <w:drawing>
              <wp:anchor distT="0" distB="0" distL="114300" distR="114300" simplePos="0" relativeHeight="251659264" behindDoc="0" locked="0" layoutInCell="1" allowOverlap="1" wp14:anchorId="01D0AD43" wp14:editId="3D938A74">
                <wp:simplePos x="0" y="0"/>
                <wp:positionH relativeFrom="column">
                  <wp:posOffset>-1905</wp:posOffset>
                </wp:positionH>
                <wp:positionV relativeFrom="paragraph">
                  <wp:posOffset>0</wp:posOffset>
                </wp:positionV>
                <wp:extent cx="657225" cy="1484630"/>
                <wp:effectExtent l="0" t="0" r="28575" b="20320"/>
                <wp:wrapTopAndBottom/>
                <wp:docPr id="4" name="Groupe 3"/>
                <wp:cNvGraphicFramePr/>
                <a:graphic xmlns:a="http://schemas.openxmlformats.org/drawingml/2006/main">
                  <a:graphicData uri="http://schemas.microsoft.com/office/word/2010/wordprocessingGroup">
                    <wpg:wgp>
                      <wpg:cNvGrpSpPr/>
                      <wpg:grpSpPr>
                        <a:xfrm>
                          <a:off x="0" y="0"/>
                          <a:ext cx="657225" cy="1484630"/>
                          <a:chOff x="0" y="0"/>
                          <a:chExt cx="658368" cy="1484986"/>
                        </a:xfrm>
                      </wpg:grpSpPr>
                      <wps:wsp>
                        <wps:cNvPr id="598759058" name="Ellipse 14"/>
                        <wps:cNvSpPr/>
                        <wps:spPr>
                          <a:xfrm>
                            <a:off x="80467" y="0"/>
                            <a:ext cx="469900" cy="4762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7712360" name="Connecteur droit 15"/>
                        <wps:cNvCnPr/>
                        <wps:spPr>
                          <a:xfrm>
                            <a:off x="321869" y="475488"/>
                            <a:ext cx="14122" cy="5340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475855" name="Connecteur droit 16"/>
                        <wps:cNvCnPr/>
                        <wps:spPr>
                          <a:xfrm flipV="1">
                            <a:off x="226771" y="212141"/>
                            <a:ext cx="317997" cy="2407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49406791" name="Connecteur droit 17"/>
                        <wps:cNvCnPr/>
                        <wps:spPr>
                          <a:xfrm>
                            <a:off x="0" y="658368"/>
                            <a:ext cx="65836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75643837" name="Connecteur droit 18"/>
                        <wps:cNvCnPr/>
                        <wps:spPr>
                          <a:xfrm flipV="1">
                            <a:off x="131674" y="1009498"/>
                            <a:ext cx="203911" cy="4754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68856139" name="Connecteur droit 19"/>
                        <wps:cNvCnPr/>
                        <wps:spPr>
                          <a:xfrm flipH="1" flipV="1">
                            <a:off x="336499" y="1009498"/>
                            <a:ext cx="213868" cy="47498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F86F2" id="Groupe 3" o:spid="_x0000_s1026" style="position:absolute;margin-left:-.15pt;margin-top:0;width:51.75pt;height:116.9pt;z-index:251659264" coordsize="6583,1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">
                <v:oval id="Ellipse 14" o:spid="_x0000_s1027" style="position:absolute;left:804;width:469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" filled="f" strokecolor="#4472c4 [3204]" strokeweight="1pt">
                  <v:stroke joinstyle="miter"/>
                </v:oval>
                <v:line id="Connecteur droit 15" o:spid="_x0000_s1028" style="position:absolute;visibility:visible;mso-wrap-style:square" from="3218,4754" to="3359,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" strokecolor="#4472c4 [3204]" strokeweight="1pt">
                  <v:stroke joinstyle="miter"/>
                </v:line>
                <v:line id="Connecteur droit 16" o:spid="_x0000_s1029" style="position:absolute;flip:y;visibility:visible;mso-wrap-style:square" from="2267,2121" to="5447,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" strokecolor="#4472c4 [3204]" strokeweight="1.5pt">
                  <v:stroke joinstyle="miter"/>
                </v:line>
                <v:line id="Connecteur droit 17" o:spid="_x0000_s1030" style="position:absolute;visibility:visible;mso-wrap-style:square" from="0,6583" to="6583,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" strokecolor="#4472c4 [3204]" strokeweight="1pt">
                  <v:stroke joinstyle="miter"/>
                </v:line>
                <v:line id="Connecteur droit 18" o:spid="_x0000_s1031" style="position:absolute;flip:y;visibility:visible;mso-wrap-style:square" from="1316,10094" to="3355,1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" strokecolor="#4472c4 [3204]" strokeweight="1pt">
                  <v:stroke joinstyle="miter"/>
                </v:line>
                <v:line id="Connecteur droit 19" o:spid="_x0000_s1032" style="position:absolute;flip:x y;visibility:visible;mso-wrap-style:square" from="3364,10094" to="5503,1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" strokecolor="#4472c4 [3204]" strokeweight="1pt">
                  <v:stroke joinstyle="miter"/>
                </v:line>
                <w10:wrap type="topAndBottom"/>
              </v:group>
            </w:pict>
          </mc:Fallback>
        </mc:AlternateContent>
      </w:r>
    </w:p>
    <w:tbl>
      <w:tblPr>
        <w:tblStyle w:val="GridTable5Dark-Accent1"/>
        <w:tblW w:w="0" w:type="auto"/>
        <w:tblLook w:val="0480" w:firstRow="0" w:lastRow="0" w:firstColumn="1" w:lastColumn="0" w:noHBand="0" w:noVBand="1"/>
      </w:tblPr>
      <w:tblGrid>
        <w:gridCol w:w="4531"/>
        <w:gridCol w:w="4531"/>
      </w:tblGrid>
      <w:tr w:rsidR="00F2356A" w:rsidRPr="00F2356A" w14:paraId="5CC03D2D" w14:textId="77777777" w:rsidTr="0028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CCBFCA" w14:textId="77777777" w:rsidR="00F2356A" w:rsidRPr="00F2356A" w:rsidRDefault="00F2356A" w:rsidP="00E028B4">
            <w:pPr>
              <w:spacing w:before="600"/>
            </w:pPr>
            <w:r>
              <w:t>N</w:t>
            </w:r>
            <w:r w:rsidRPr="00F2356A">
              <w:t>om</w:t>
            </w:r>
          </w:p>
        </w:tc>
        <w:tc>
          <w:tcPr>
            <w:tcW w:w="4531" w:type="dxa"/>
          </w:tcPr>
          <w:p w14:paraId="02E66BBF" w14:textId="173CFFB2" w:rsidR="00F2356A" w:rsidRPr="00F2356A" w:rsidRDefault="005A62A9" w:rsidP="00E028B4">
            <w:pPr>
              <w:spacing w:before="600"/>
              <w:cnfStyle w:val="000000100000" w:firstRow="0" w:lastRow="0" w:firstColumn="0" w:lastColumn="0" w:oddVBand="0" w:evenVBand="0" w:oddHBand="1" w:evenHBand="0" w:firstRowFirstColumn="0" w:firstRowLastColumn="0" w:lastRowFirstColumn="0" w:lastRowLastColumn="0"/>
            </w:pPr>
            <w:r>
              <w:t>Demande de crédit</w:t>
            </w:r>
          </w:p>
        </w:tc>
      </w:tr>
      <w:tr w:rsidR="00F2356A" w:rsidRPr="00F2356A" w14:paraId="377FA3D5" w14:textId="77777777" w:rsidTr="00283224">
        <w:tc>
          <w:tcPr>
            <w:cnfStyle w:val="001000000000" w:firstRow="0" w:lastRow="0" w:firstColumn="1" w:lastColumn="0" w:oddVBand="0" w:evenVBand="0" w:oddHBand="0" w:evenHBand="0" w:firstRowFirstColumn="0" w:firstRowLastColumn="0" w:lastRowFirstColumn="0" w:lastRowLastColumn="0"/>
            <w:tcW w:w="4531" w:type="dxa"/>
          </w:tcPr>
          <w:p w14:paraId="55F7C96E" w14:textId="77777777" w:rsidR="00F2356A" w:rsidRDefault="00F2356A" w:rsidP="00E028B4">
            <w:pPr>
              <w:spacing w:before="600"/>
            </w:pPr>
            <w:r>
              <w:t>Déclencheur</w:t>
            </w:r>
          </w:p>
        </w:tc>
        <w:tc>
          <w:tcPr>
            <w:tcW w:w="4531" w:type="dxa"/>
          </w:tcPr>
          <w:p w14:paraId="1DF768E4" w14:textId="14CB2A89" w:rsidR="00F2356A" w:rsidRPr="00F2356A" w:rsidRDefault="005A62A9" w:rsidP="00E028B4">
            <w:pPr>
              <w:spacing w:before="600"/>
              <w:cnfStyle w:val="000000000000" w:firstRow="0" w:lastRow="0" w:firstColumn="0" w:lastColumn="0" w:oddVBand="0" w:evenVBand="0" w:oddHBand="0" w:evenHBand="0" w:firstRowFirstColumn="0" w:firstRowLastColumn="0" w:lastRowFirstColumn="0" w:lastRowLastColumn="0"/>
            </w:pPr>
            <w:r>
              <w:t>Le client fait une demande de crédit</w:t>
            </w:r>
          </w:p>
        </w:tc>
      </w:tr>
      <w:tr w:rsidR="00F2356A" w:rsidRPr="00F2356A" w14:paraId="730C146E" w14:textId="77777777" w:rsidTr="0028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BCF447" w14:textId="77777777" w:rsidR="00F2356A" w:rsidRDefault="00F2356A" w:rsidP="00E028B4">
            <w:pPr>
              <w:spacing w:before="600"/>
            </w:pPr>
            <w:r>
              <w:t>Acteur principal</w:t>
            </w:r>
          </w:p>
        </w:tc>
        <w:tc>
          <w:tcPr>
            <w:tcW w:w="4531" w:type="dxa"/>
          </w:tcPr>
          <w:p w14:paraId="09F40FBA" w14:textId="77777777" w:rsidR="00F2356A" w:rsidRPr="00F2356A" w:rsidRDefault="00F2356A" w:rsidP="00E028B4">
            <w:pPr>
              <w:spacing w:before="600"/>
              <w:cnfStyle w:val="000000100000" w:firstRow="0" w:lastRow="0" w:firstColumn="0" w:lastColumn="0" w:oddVBand="0" w:evenVBand="0" w:oddHBand="1" w:evenHBand="0" w:firstRowFirstColumn="0" w:firstRowLastColumn="0" w:lastRowFirstColumn="0" w:lastRowLastColumn="0"/>
            </w:pPr>
            <w:r>
              <w:t>Client</w:t>
            </w:r>
          </w:p>
        </w:tc>
      </w:tr>
      <w:tr w:rsidR="00F2356A" w:rsidRPr="00F2356A" w14:paraId="7F48A081" w14:textId="77777777" w:rsidTr="00283224">
        <w:tc>
          <w:tcPr>
            <w:cnfStyle w:val="001000000000" w:firstRow="0" w:lastRow="0" w:firstColumn="1" w:lastColumn="0" w:oddVBand="0" w:evenVBand="0" w:oddHBand="0" w:evenHBand="0" w:firstRowFirstColumn="0" w:firstRowLastColumn="0" w:lastRowFirstColumn="0" w:lastRowLastColumn="0"/>
            <w:tcW w:w="4531" w:type="dxa"/>
          </w:tcPr>
          <w:p w14:paraId="3178B334" w14:textId="77777777" w:rsidR="00F2356A" w:rsidRDefault="00F2356A" w:rsidP="00E028B4">
            <w:pPr>
              <w:spacing w:before="600"/>
            </w:pPr>
            <w:r>
              <w:t>Acteur secondaires</w:t>
            </w:r>
          </w:p>
        </w:tc>
        <w:tc>
          <w:tcPr>
            <w:tcW w:w="4531" w:type="dxa"/>
          </w:tcPr>
          <w:p w14:paraId="7E7F9373" w14:textId="4AF77F00" w:rsidR="00F2356A" w:rsidRPr="00F2356A" w:rsidRDefault="005A62A9" w:rsidP="00E028B4">
            <w:pPr>
              <w:spacing w:before="600"/>
              <w:cnfStyle w:val="000000000000" w:firstRow="0" w:lastRow="0" w:firstColumn="0" w:lastColumn="0" w:oddVBand="0" w:evenVBand="0" w:oddHBand="0" w:evenHBand="0" w:firstRowFirstColumn="0" w:firstRowLastColumn="0" w:lastRowFirstColumn="0" w:lastRowLastColumn="0"/>
            </w:pPr>
            <w:r>
              <w:t>Gérant, collaborateur du service crédit, responsable des crédits hypothécaires, commission des crédits</w:t>
            </w:r>
          </w:p>
        </w:tc>
      </w:tr>
    </w:tbl>
    <w:p w14:paraId="20426D46" w14:textId="77777777" w:rsidR="00F2356A" w:rsidRDefault="00F2356A" w:rsidP="00F2356A">
      <w:pPr>
        <w:spacing w:before="600"/>
        <w:rPr>
          <w:b/>
          <w:bCs/>
        </w:rPr>
      </w:pPr>
      <w:r w:rsidRPr="00F2356A">
        <w:rPr>
          <w:b/>
          <w:bCs/>
        </w:rPr>
        <w:t>Flot de base</w:t>
      </w:r>
    </w:p>
    <w:p w14:paraId="2F66EC60" w14:textId="07686636" w:rsidR="00F2356A" w:rsidRPr="005A62A9" w:rsidRDefault="005A62A9" w:rsidP="00F2356A">
      <w:pPr>
        <w:pStyle w:val="ListParagraph"/>
        <w:numPr>
          <w:ilvl w:val="0"/>
          <w:numId w:val="1"/>
        </w:numPr>
        <w:spacing w:before="240"/>
      </w:pPr>
      <w:r>
        <w:t>Le gérant reçoit une nouvelle demande de crédit</w:t>
      </w:r>
    </w:p>
    <w:p w14:paraId="047C711D" w14:textId="5E136266" w:rsidR="005A62A9" w:rsidRPr="005A62A9" w:rsidRDefault="005A62A9" w:rsidP="00F2356A">
      <w:pPr>
        <w:pStyle w:val="ListParagraph"/>
        <w:numPr>
          <w:ilvl w:val="0"/>
          <w:numId w:val="1"/>
        </w:numPr>
        <w:spacing w:before="240"/>
      </w:pPr>
      <w:r>
        <w:t>Le gérant enregistre la demande de crédit en complétant les informations du client</w:t>
      </w:r>
    </w:p>
    <w:p w14:paraId="3BEC3919" w14:textId="35FE2B64" w:rsidR="005A62A9" w:rsidRPr="005A62A9" w:rsidRDefault="005A62A9" w:rsidP="00F2356A">
      <w:pPr>
        <w:pStyle w:val="ListParagraph"/>
        <w:numPr>
          <w:ilvl w:val="0"/>
          <w:numId w:val="1"/>
        </w:numPr>
        <w:spacing w:before="240"/>
      </w:pPr>
      <w:r>
        <w:t>Le gérant transmet la demande de crédit au collaborateur du service crédit</w:t>
      </w:r>
    </w:p>
    <w:p w14:paraId="34628E62" w14:textId="3B4424D2" w:rsidR="005A62A9" w:rsidRDefault="005A62A9" w:rsidP="00F2356A">
      <w:pPr>
        <w:pStyle w:val="ListParagraph"/>
        <w:numPr>
          <w:ilvl w:val="0"/>
          <w:numId w:val="1"/>
        </w:numPr>
        <w:spacing w:before="240"/>
      </w:pPr>
      <w:r>
        <w:t>Le collaborateur du service crédit octroie la demande de crédit</w:t>
      </w:r>
    </w:p>
    <w:p w14:paraId="3ED0EFAA" w14:textId="742FDE65" w:rsidR="005A62A9" w:rsidRPr="005A62A9" w:rsidRDefault="005A62A9" w:rsidP="00F2356A">
      <w:pPr>
        <w:pStyle w:val="ListParagraph"/>
        <w:numPr>
          <w:ilvl w:val="0"/>
          <w:numId w:val="1"/>
        </w:numPr>
        <w:spacing w:before="240"/>
      </w:pPr>
      <w:r>
        <w:t xml:space="preserve">Le collaborateur du service crédit fait parvenir </w:t>
      </w:r>
      <w:r w:rsidR="006E1437">
        <w:t>par courrier recommandé avec accusé de réception l</w:t>
      </w:r>
      <w:r w:rsidR="006C4ADD">
        <w:t xml:space="preserve">a décision concernant la demande de crédit au </w:t>
      </w:r>
      <w:r w:rsidR="006E1437">
        <w:t>client</w:t>
      </w:r>
    </w:p>
    <w:p w14:paraId="1A86DF77" w14:textId="77777777" w:rsidR="00F2356A" w:rsidRDefault="00F2356A" w:rsidP="00F2356A">
      <w:pPr>
        <w:spacing w:before="480"/>
        <w:rPr>
          <w:b/>
          <w:bCs/>
        </w:rPr>
      </w:pPr>
      <w:r w:rsidRPr="00F2356A">
        <w:rPr>
          <w:b/>
          <w:bCs/>
        </w:rPr>
        <w:t>Flot</w:t>
      </w:r>
      <w:r>
        <w:rPr>
          <w:b/>
          <w:bCs/>
        </w:rPr>
        <w:t xml:space="preserve"> alternatif</w:t>
      </w:r>
    </w:p>
    <w:p w14:paraId="4647B773" w14:textId="4855A141" w:rsidR="006E1437" w:rsidRDefault="006E1437" w:rsidP="006E1437">
      <w:pPr>
        <w:spacing w:after="0"/>
      </w:pPr>
      <w:r>
        <w:t>2a. Le client est un nouveau client.</w:t>
      </w:r>
    </w:p>
    <w:p w14:paraId="6D2C0AF3" w14:textId="0ECF610E" w:rsidR="006E1437" w:rsidRDefault="006E1437" w:rsidP="006E1437">
      <w:pPr>
        <w:spacing w:after="0"/>
      </w:pPr>
      <w:r>
        <w:t>2a.1 Le gérant utilise le module « création client » afin d’enregistrer le client dans le système</w:t>
      </w:r>
    </w:p>
    <w:p w14:paraId="431F6A9F" w14:textId="2D32E3C4" w:rsidR="006E1437" w:rsidRDefault="006E1437" w:rsidP="006E1437">
      <w:pPr>
        <w:spacing w:after="0"/>
      </w:pPr>
      <w:r>
        <w:t>2a.2 Le gérant complète la demande de crédit avec les informations du client</w:t>
      </w:r>
    </w:p>
    <w:p w14:paraId="2832D582" w14:textId="0D43830B" w:rsidR="006E1437" w:rsidRDefault="006E1437" w:rsidP="006E1437">
      <w:pPr>
        <w:spacing w:after="0"/>
      </w:pPr>
      <w:r>
        <w:t xml:space="preserve">2a.3 Poursuivre au point 3 </w:t>
      </w:r>
    </w:p>
    <w:p w14:paraId="0E165136" w14:textId="5E775A47" w:rsidR="006E1437" w:rsidRDefault="006E1437" w:rsidP="006E1437">
      <w:pPr>
        <w:spacing w:before="240" w:after="120"/>
        <w:rPr>
          <w:b/>
          <w:bCs/>
        </w:rPr>
      </w:pPr>
      <w:r w:rsidRPr="006E1437">
        <w:rPr>
          <w:b/>
          <w:bCs/>
        </w:rPr>
        <w:t xml:space="preserve">Flot </w:t>
      </w:r>
      <w:r w:rsidRPr="006E1437">
        <w:rPr>
          <w:rStyle w:val="FlotTitleChar"/>
        </w:rPr>
        <w:t>alternatif</w:t>
      </w:r>
      <w:r w:rsidRPr="006E1437">
        <w:rPr>
          <w:b/>
          <w:bCs/>
        </w:rPr>
        <w:t xml:space="preserve"> 2</w:t>
      </w:r>
    </w:p>
    <w:p w14:paraId="5E96E932" w14:textId="06BC2034" w:rsidR="006E1437" w:rsidRDefault="006E1437" w:rsidP="006E1437">
      <w:pPr>
        <w:spacing w:after="0"/>
      </w:pPr>
      <w:r>
        <w:t>4a. Le collaborateur du service crédit refuse la demande de crédit</w:t>
      </w:r>
    </w:p>
    <w:p w14:paraId="038DFF15" w14:textId="4BF43FF0" w:rsidR="006E1437" w:rsidRDefault="006E1437" w:rsidP="006C4ADD">
      <w:pPr>
        <w:spacing w:after="0"/>
      </w:pPr>
      <w:r>
        <w:t xml:space="preserve">4a.1 </w:t>
      </w:r>
      <w:r w:rsidR="006C4ADD">
        <w:t>Poursuivre au point 5</w:t>
      </w:r>
    </w:p>
    <w:p w14:paraId="719D9B94" w14:textId="5E97A6E7" w:rsidR="006E1437" w:rsidRDefault="006E1437" w:rsidP="006E1437">
      <w:pPr>
        <w:pStyle w:val="FlotTitle"/>
      </w:pPr>
      <w:r>
        <w:lastRenderedPageBreak/>
        <w:t>Flot alternatif 3</w:t>
      </w:r>
    </w:p>
    <w:p w14:paraId="674C1549" w14:textId="2F8700A5" w:rsidR="006E1437" w:rsidRDefault="006E1437" w:rsidP="006E1437">
      <w:pPr>
        <w:spacing w:after="0"/>
      </w:pPr>
      <w:r>
        <w:t>4b. Le collaborateur du service crédit transmet la demande de crédit au responsable de crédit car celle-ci dépasse 500'000.-.</w:t>
      </w:r>
    </w:p>
    <w:p w14:paraId="2A0E8305" w14:textId="152130BA" w:rsidR="006E1437" w:rsidRDefault="006E1437" w:rsidP="006E1437">
      <w:pPr>
        <w:spacing w:after="0"/>
      </w:pPr>
      <w:r>
        <w:t>4b.1 Le responsable crédit octroie le crédit qui ne dépasse pas la somme de 1'000'000.-</w:t>
      </w:r>
    </w:p>
    <w:p w14:paraId="07D5EF01" w14:textId="27B873C0" w:rsidR="006E1437" w:rsidRDefault="006E1437" w:rsidP="006E1437">
      <w:pPr>
        <w:pStyle w:val="FlotTitle"/>
      </w:pPr>
      <w:r>
        <w:t>Flot alternatif 4</w:t>
      </w:r>
    </w:p>
    <w:p w14:paraId="4EA716C5" w14:textId="3CC6AEA4" w:rsidR="006E1437" w:rsidRDefault="006E1437" w:rsidP="006C4ADD">
      <w:pPr>
        <w:spacing w:after="0"/>
      </w:pPr>
      <w:r>
        <w:t>4b.c Le responsable crédit transmet la demande à la commission des crédits car la demande dépasse 1'000'000.-</w:t>
      </w:r>
    </w:p>
    <w:p w14:paraId="7201D140" w14:textId="3EEE4756" w:rsidR="006C4ADD" w:rsidRDefault="006E1437" w:rsidP="006C4ADD">
      <w:pPr>
        <w:spacing w:after="0"/>
      </w:pPr>
      <w:r>
        <w:t xml:space="preserve">4b.c.1 </w:t>
      </w:r>
      <w:r w:rsidR="006C4ADD">
        <w:t>La commission des crédits refuse la demande</w:t>
      </w:r>
    </w:p>
    <w:p w14:paraId="31E42E28" w14:textId="68D68345" w:rsidR="006C4ADD" w:rsidRDefault="006C4ADD" w:rsidP="006C4ADD">
      <w:pPr>
        <w:spacing w:after="0"/>
      </w:pPr>
      <w:r>
        <w:t>4b.c.2 La commission des crédits fait parvenir la décision au collaborateur du service crédit</w:t>
      </w:r>
    </w:p>
    <w:p w14:paraId="526C6398" w14:textId="2A448AA5" w:rsidR="006C4ADD" w:rsidRDefault="006C4ADD" w:rsidP="006C4ADD">
      <w:pPr>
        <w:spacing w:after="0"/>
      </w:pPr>
      <w:r>
        <w:t>4b.c.3 Poursuivre au point 5</w:t>
      </w:r>
    </w:p>
    <w:p w14:paraId="4941C341" w14:textId="0AF02A94" w:rsidR="006C4ADD" w:rsidRDefault="006C4ADD" w:rsidP="006C4ADD">
      <w:pPr>
        <w:pStyle w:val="FlotTitle"/>
      </w:pPr>
      <w:r>
        <w:t>Flot alternatif 5</w:t>
      </w:r>
    </w:p>
    <w:p w14:paraId="6098293C" w14:textId="059E6214" w:rsidR="006C4ADD" w:rsidRDefault="006C4ADD" w:rsidP="006C4ADD">
      <w:pPr>
        <w:spacing w:after="0"/>
      </w:pPr>
      <w:r>
        <w:t>4.b.c.d.1 La commission des crédits accepte la demande</w:t>
      </w:r>
    </w:p>
    <w:p w14:paraId="48DDCAD7" w14:textId="7FBB83D3" w:rsidR="008D1E4C" w:rsidRDefault="006C4ADD" w:rsidP="008D1E4C">
      <w:pPr>
        <w:spacing w:after="600"/>
      </w:pPr>
      <w:r>
        <w:t>4.b.c.d.2 Poursuivre au point 4.b.c.2</w:t>
      </w:r>
    </w:p>
    <w:p w14:paraId="6CA45945" w14:textId="77777777" w:rsidR="008D1E4C" w:rsidRDefault="008D1E4C" w:rsidP="008D1E4C">
      <w:pPr>
        <w:spacing w:after="0"/>
      </w:pPr>
      <w:r>
        <w:t>Le demandeur du crédit : Client riche, Le client doit avoir la plus grande facilité à déposer sa demande de crédit et ne doit pas avoir de frein lorsqu’il veut en faire une auprès de notre banque.</w:t>
      </w:r>
    </w:p>
    <w:p w14:paraId="73CD3E4A" w14:textId="3A6E2F04" w:rsidR="008D1E4C" w:rsidRDefault="008D1E4C" w:rsidP="008D1E4C">
      <w:pPr>
        <w:spacing w:after="0"/>
      </w:pPr>
      <w:r w:rsidRPr="008D1E4C">
        <w:rPr>
          <w:b/>
          <w:bCs/>
        </w:rPr>
        <w:t>Non</w:t>
      </w:r>
      <w:r>
        <w:t>, le client riche n’est pas le mieux pour les aspects de la performance.</w:t>
      </w:r>
    </w:p>
    <w:p w14:paraId="3884D9F2" w14:textId="180817FA" w:rsidR="008D1E4C" w:rsidRPr="008D1E4C" w:rsidRDefault="008D1E4C" w:rsidP="008D1E4C">
      <w:pPr>
        <w:spacing w:after="0"/>
      </w:pPr>
      <w:r>
        <w:rPr>
          <w:b/>
          <w:bCs/>
        </w:rPr>
        <w:t>Oui</w:t>
      </w:r>
      <w:r>
        <w:t>, car le but est que la demande de crédit soit facile à faire</w:t>
      </w:r>
    </w:p>
    <w:p w14:paraId="58975F49" w14:textId="29215A54" w:rsidR="008D1E4C" w:rsidRPr="008D1E4C" w:rsidRDefault="008D1E4C" w:rsidP="008D1E4C">
      <w:pPr>
        <w:spacing w:after="0"/>
      </w:pPr>
      <w:r>
        <w:rPr>
          <w:b/>
          <w:bCs/>
        </w:rPr>
        <w:t>Non</w:t>
      </w:r>
      <w:r w:rsidRPr="008D1E4C">
        <w:t>,</w:t>
      </w:r>
      <w:r>
        <w:t xml:space="preserve"> Il va falloir faire des maintenances régulières sur notre produit pour éviter les cyberattaques</w:t>
      </w:r>
    </w:p>
    <w:p w14:paraId="6DC457C7" w14:textId="3778D190" w:rsidR="008D1E4C" w:rsidRDefault="008D1E4C" w:rsidP="008D1E4C">
      <w:pPr>
        <w:spacing w:after="240"/>
      </w:pPr>
      <w:r w:rsidRPr="008D1E4C">
        <w:rPr>
          <w:b/>
          <w:bCs/>
        </w:rPr>
        <w:t>Oui</w:t>
      </w:r>
      <w:r>
        <w:t>, une application riche pour le client est facilement sécurisable.</w:t>
      </w:r>
    </w:p>
    <w:p w14:paraId="68922614" w14:textId="7052B40E" w:rsidR="008D1E4C" w:rsidRDefault="008D1E4C" w:rsidP="008D1E4C">
      <w:pPr>
        <w:spacing w:after="0"/>
      </w:pPr>
      <w:r>
        <w:t>Le personnel de CASH SA : Client riche, avec la démocratisation du télétravail il est souhaitable pour le personnel d’être capable d’être flexible et se mouvoir. De plus, cela donne l’avantage au gérant de pouvoir lors d’un déplacement directement chez le client d’accepter la demande de crédit du tac au tac.</w:t>
      </w:r>
    </w:p>
    <w:p w14:paraId="3E8E0152" w14:textId="26B69CD1" w:rsidR="008D1E4C" w:rsidRDefault="008D1E4C" w:rsidP="008D1E4C">
      <w:pPr>
        <w:spacing w:after="0"/>
      </w:pPr>
      <w:r>
        <w:rPr>
          <w:b/>
          <w:bCs/>
        </w:rPr>
        <w:t>Non</w:t>
      </w:r>
      <w:r>
        <w:t xml:space="preserve">, Le client riche n’est pas le meilleur </w:t>
      </w:r>
      <w:r w:rsidR="00831652">
        <w:t>en termes de</w:t>
      </w:r>
      <w:r>
        <w:t xml:space="preserve"> performance</w:t>
      </w:r>
      <w:r w:rsidR="00831652">
        <w:t>s</w:t>
      </w:r>
    </w:p>
    <w:p w14:paraId="49C3EEBE" w14:textId="77DFA38F" w:rsidR="008D1E4C" w:rsidRDefault="008D1E4C" w:rsidP="008D1E4C">
      <w:pPr>
        <w:spacing w:after="0"/>
      </w:pPr>
      <w:r>
        <w:rPr>
          <w:b/>
          <w:bCs/>
        </w:rPr>
        <w:t>Oui</w:t>
      </w:r>
      <w:r>
        <w:t>, nous misons sur la flexibilité du personnel</w:t>
      </w:r>
    </w:p>
    <w:p w14:paraId="68C592AA" w14:textId="7447081F" w:rsidR="008D1E4C" w:rsidRDefault="008D1E4C" w:rsidP="008D1E4C">
      <w:pPr>
        <w:spacing w:after="0"/>
      </w:pPr>
      <w:r>
        <w:rPr>
          <w:b/>
          <w:bCs/>
        </w:rPr>
        <w:t>Non</w:t>
      </w:r>
      <w:r>
        <w:t>, Il faudra des maintenances régulières pour éviter les failles de sécurités</w:t>
      </w:r>
    </w:p>
    <w:p w14:paraId="43260664" w14:textId="29BCB6F1" w:rsidR="008D1E4C" w:rsidRPr="008D1E4C" w:rsidRDefault="008D1E4C" w:rsidP="008D1E4C">
      <w:pPr>
        <w:spacing w:after="0"/>
      </w:pPr>
      <w:r>
        <w:rPr>
          <w:b/>
          <w:bCs/>
        </w:rPr>
        <w:t>Oui</w:t>
      </w:r>
      <w:r>
        <w:t xml:space="preserve">, l’application sera </w:t>
      </w:r>
      <w:r w:rsidR="00526883">
        <w:t>hébergée</w:t>
      </w:r>
      <w:r>
        <w:t xml:space="preserve"> sur </w:t>
      </w:r>
      <w:r w:rsidR="00526883">
        <w:t>le réseau interne de l’entreprise et les collaborateurs y auront accès via le VPN (solution déjà largement répandue dans l’entreprise). Un endpoint sera disponible avec une clé SSH pour la réception des demandes de crédits des clients.</w:t>
      </w:r>
    </w:p>
    <w:sectPr w:rsidR="008D1E4C" w:rsidRPr="008D1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CB5"/>
    <w:multiLevelType w:val="hybridMultilevel"/>
    <w:tmpl w:val="724E868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0948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A9"/>
    <w:rsid w:val="001E018F"/>
    <w:rsid w:val="00283224"/>
    <w:rsid w:val="00526883"/>
    <w:rsid w:val="005A62A9"/>
    <w:rsid w:val="006C4ADD"/>
    <w:rsid w:val="006E1437"/>
    <w:rsid w:val="00831652"/>
    <w:rsid w:val="008D1E4C"/>
    <w:rsid w:val="00996D54"/>
    <w:rsid w:val="00BC7881"/>
    <w:rsid w:val="00F235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136"/>
  <w15:docId w15:val="{ED9877BE-06F6-432A-BA29-B3D4A0B8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C7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F2356A"/>
    <w:pPr>
      <w:ind w:left="720"/>
      <w:contextualSpacing/>
    </w:pPr>
  </w:style>
  <w:style w:type="paragraph" w:customStyle="1" w:styleId="FlotTitle">
    <w:name w:val="Flot Title"/>
    <w:basedOn w:val="Normal"/>
    <w:link w:val="FlotTitleChar"/>
    <w:qFormat/>
    <w:rsid w:val="006E1437"/>
    <w:pPr>
      <w:spacing w:before="240" w:after="120"/>
    </w:pPr>
    <w:rPr>
      <w:b/>
      <w:bCs/>
    </w:rPr>
  </w:style>
  <w:style w:type="character" w:customStyle="1" w:styleId="FlotTitleChar">
    <w:name w:val="Flot Title Char"/>
    <w:basedOn w:val="DefaultParagraphFont"/>
    <w:link w:val="FlotTitle"/>
    <w:rsid w:val="006E1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onz\Documents\Custom%20Office%20Templates\B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27693-E930-4849-827C-478C3CC8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BUC_template.dotx</Template>
  <TotalTime>34</TotalTime>
  <Pages>2</Pages>
  <Words>457</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Gonzalez</dc:creator>
  <cp:keywords/>
  <dc:description/>
  <cp:lastModifiedBy>Gonzalez Simon</cp:lastModifiedBy>
  <cp:revision>3</cp:revision>
  <dcterms:created xsi:type="dcterms:W3CDTF">2023-09-28T17:47:00Z</dcterms:created>
  <dcterms:modified xsi:type="dcterms:W3CDTF">2023-09-28T18:21:00Z</dcterms:modified>
</cp:coreProperties>
</file>