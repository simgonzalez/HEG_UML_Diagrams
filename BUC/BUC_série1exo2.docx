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C9C06" w14:textId="48265836" w:rsidR="00F2356A" w:rsidRDefault="00967671" w:rsidP="00F2356A">
      <w:pPr>
        <w:spacing w:befor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498DD" wp14:editId="25D06029">
                <wp:simplePos x="0" y="0"/>
                <wp:positionH relativeFrom="column">
                  <wp:posOffset>2343737</wp:posOffset>
                </wp:positionH>
                <wp:positionV relativeFrom="paragraph">
                  <wp:posOffset>1437963</wp:posOffset>
                </wp:positionV>
                <wp:extent cx="1348093" cy="376555"/>
                <wp:effectExtent l="0" t="0" r="0" b="4445"/>
                <wp:wrapNone/>
                <wp:docPr id="186005505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093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711F302" w14:textId="52584218" w:rsidR="00F2356A" w:rsidRDefault="00967671">
                            <w:r>
                              <w:t>Se faire augmenter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8498D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4.55pt;margin-top:113.25pt;width:106.15pt;height:29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" filled="f" stroked="f">
                <v:textbox>
                  <w:txbxContent>
                    <w:p w14:paraId="3711F302" w14:textId="52584218" w:rsidR="00F2356A" w:rsidRDefault="00967671">
                      <w:r>
                        <w:t>Se faire augmenter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CFEB5" wp14:editId="71D9B5F4">
                <wp:simplePos x="0" y="0"/>
                <wp:positionH relativeFrom="column">
                  <wp:posOffset>42512</wp:posOffset>
                </wp:positionH>
                <wp:positionV relativeFrom="paragraph">
                  <wp:posOffset>1566177</wp:posOffset>
                </wp:positionV>
                <wp:extent cx="994610" cy="376990"/>
                <wp:effectExtent l="0" t="0" r="0" b="4445"/>
                <wp:wrapNone/>
                <wp:docPr id="16223599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610" cy="376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D3DE36E" w14:textId="222E524E" w:rsidR="00F2356A" w:rsidRDefault="00967671" w:rsidP="00F2356A">
                            <w:r>
                              <w:t>Employé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CFEB5" id="_x0000_s1027" type="#_x0000_t202" style="position:absolute;margin-left:3.35pt;margin-top:123.3pt;width:78.3pt;height:2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" filled="f" stroked="f">
                <v:textbox>
                  <w:txbxContent>
                    <w:p w14:paraId="7D3DE36E" w14:textId="222E524E" w:rsidR="00F2356A" w:rsidRDefault="00967671" w:rsidP="00F2356A">
                      <w:r>
                        <w:t>Employé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DF0261" wp14:editId="0212F227">
                <wp:simplePos x="0" y="0"/>
                <wp:positionH relativeFrom="column">
                  <wp:posOffset>2348899</wp:posOffset>
                </wp:positionH>
                <wp:positionV relativeFrom="paragraph">
                  <wp:posOffset>-89602</wp:posOffset>
                </wp:positionV>
                <wp:extent cx="1155032" cy="292769"/>
                <wp:effectExtent l="0" t="0" r="26670" b="12065"/>
                <wp:wrapNone/>
                <wp:docPr id="570561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8711C" w14:textId="77777777" w:rsidR="00F2356A" w:rsidRDefault="00F2356A" w:rsidP="00F2356A">
                            <w:r>
                              <w:t>Domaine étudié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0261" id="Text Box 3" o:spid="_x0000_s1028" type="#_x0000_t202" style="position:absolute;margin-left:184.95pt;margin-top:-7.05pt;width:90.9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" fillcolor="white [3201]" strokeweight=".5pt">
                <v:textbox>
                  <w:txbxContent>
                    <w:p w14:paraId="5828711C" w14:textId="77777777" w:rsidR="00F2356A" w:rsidRDefault="00F2356A" w:rsidP="00F2356A">
                      <w:r>
                        <w:t>Domaine étudié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2B250" wp14:editId="74FF76A2">
                <wp:simplePos x="0" y="0"/>
                <wp:positionH relativeFrom="column">
                  <wp:posOffset>-230338</wp:posOffset>
                </wp:positionH>
                <wp:positionV relativeFrom="paragraph">
                  <wp:posOffset>-417730</wp:posOffset>
                </wp:positionV>
                <wp:extent cx="1155032" cy="292769"/>
                <wp:effectExtent l="0" t="0" r="26670" b="12065"/>
                <wp:wrapNone/>
                <wp:docPr id="21091404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032" cy="292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A7AED" w14:textId="77777777" w:rsidR="00F2356A" w:rsidRDefault="00F2356A">
                            <w:r>
                              <w:t>Acteur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B250" id="_x0000_s1029" type="#_x0000_t202" style="position:absolute;margin-left:-18.15pt;margin-top:-32.9pt;width:90.9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" fillcolor="white [3201]" strokeweight=".5pt">
                <v:textbox>
                  <w:txbxContent>
                    <w:p w14:paraId="5A1A7AED" w14:textId="77777777" w:rsidR="00F2356A" w:rsidRDefault="00F2356A">
                      <w:r>
                        <w:t>Acteur principal</w:t>
                      </w:r>
                    </w:p>
                  </w:txbxContent>
                </v:textbox>
              </v:shape>
            </w:pict>
          </mc:Fallback>
        </mc:AlternateContent>
      </w:r>
      <w:r w:rsidR="00F235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72150" wp14:editId="0045A24E">
                <wp:simplePos x="0" y="0"/>
                <wp:positionH relativeFrom="column">
                  <wp:posOffset>840773</wp:posOffset>
                </wp:positionH>
                <wp:positionV relativeFrom="paragraph">
                  <wp:posOffset>906412</wp:posOffset>
                </wp:positionV>
                <wp:extent cx="1074320" cy="46656"/>
                <wp:effectExtent l="0" t="76200" r="0" b="48895"/>
                <wp:wrapNone/>
                <wp:docPr id="14483087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320" cy="46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9A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6.2pt;margin-top:71.35pt;width:84.6pt;height:3.6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365F95" wp14:editId="5CC665C5">
                <wp:simplePos x="0" y="0"/>
                <wp:positionH relativeFrom="column">
                  <wp:posOffset>2027321</wp:posOffset>
                </wp:positionH>
                <wp:positionV relativeFrom="paragraph">
                  <wp:posOffset>423110</wp:posOffset>
                </wp:positionV>
                <wp:extent cx="1909011" cy="888633"/>
                <wp:effectExtent l="0" t="0" r="15240" b="26035"/>
                <wp:wrapNone/>
                <wp:docPr id="5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011" cy="888633"/>
                          <a:chOff x="1946102" y="475374"/>
                          <a:chExt cx="1426464" cy="680314"/>
                        </a:xfrm>
                      </wpg:grpSpPr>
                      <wps:wsp>
                        <wps:cNvPr id="585307617" name="Ellipse 12"/>
                        <wps:cNvSpPr/>
                        <wps:spPr>
                          <a:xfrm>
                            <a:off x="1946102" y="475374"/>
                            <a:ext cx="1426464" cy="6803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375249" name="Connecteur droit 13"/>
                        <wps:cNvCnPr/>
                        <wps:spPr>
                          <a:xfrm flipV="1">
                            <a:off x="2765404" y="716776"/>
                            <a:ext cx="572948" cy="43159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A4863" id="Groupe 4" o:spid="_x0000_s1026" style="position:absolute;margin-left:159.65pt;margin-top:33.3pt;width:150.3pt;height:69.95pt;z-index:251660288;mso-width-relative:margin;mso-height-relative:margin" coordorigin="19461,4753" coordsize="14264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">
                <v:oval id="Ellipse 12" o:spid="_x0000_s1027" style="position:absolute;left:19461;top:4753;width:14264;height:6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" fillcolor="white [3201]" strokecolor="#4472c4 [3204]" strokeweight="1pt">
                  <v:stroke joinstyle="miter"/>
                </v:oval>
                <v:line id="Connecteur droit 13" o:spid="_x0000_s1028" style="position:absolute;flip:y;visibility:visible;mso-wrap-style:square" from="27654,7167" to="33383,1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" strokecolor="#4472c4 [3204]" strokeweight="1.5pt">
                  <v:stroke joinstyle="miter"/>
                </v:line>
              </v:group>
            </w:pict>
          </mc:Fallback>
        </mc:AlternateContent>
      </w:r>
      <w:r w:rsidR="00F2356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BE66C" wp14:editId="1CE3B93E">
                <wp:simplePos x="0" y="0"/>
                <wp:positionH relativeFrom="column">
                  <wp:posOffset>-1905</wp:posOffset>
                </wp:positionH>
                <wp:positionV relativeFrom="paragraph">
                  <wp:posOffset>0</wp:posOffset>
                </wp:positionV>
                <wp:extent cx="657225" cy="1484630"/>
                <wp:effectExtent l="0" t="0" r="28575" b="20320"/>
                <wp:wrapTopAndBottom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" cy="1484630"/>
                          <a:chOff x="0" y="0"/>
                          <a:chExt cx="658368" cy="1484986"/>
                        </a:xfrm>
                      </wpg:grpSpPr>
                      <wps:wsp>
                        <wps:cNvPr id="598759058" name="Ellipse 14"/>
                        <wps:cNvSpPr/>
                        <wps:spPr>
                          <a:xfrm>
                            <a:off x="80467" y="0"/>
                            <a:ext cx="469900" cy="476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712360" name="Connecteur droit 15"/>
                        <wps:cNvCnPr/>
                        <wps:spPr>
                          <a:xfrm>
                            <a:off x="321869" y="475488"/>
                            <a:ext cx="14122" cy="5340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475855" name="Connecteur droit 16"/>
                        <wps:cNvCnPr/>
                        <wps:spPr>
                          <a:xfrm flipV="1">
                            <a:off x="226771" y="212141"/>
                            <a:ext cx="317997" cy="2407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406791" name="Connecteur droit 17"/>
                        <wps:cNvCnPr/>
                        <wps:spPr>
                          <a:xfrm>
                            <a:off x="0" y="658368"/>
                            <a:ext cx="65836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643837" name="Connecteur droit 18"/>
                        <wps:cNvCnPr/>
                        <wps:spPr>
                          <a:xfrm flipV="1">
                            <a:off x="131674" y="1009498"/>
                            <a:ext cx="203911" cy="47548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8856139" name="Connecteur droit 19"/>
                        <wps:cNvCnPr/>
                        <wps:spPr>
                          <a:xfrm flipH="1" flipV="1">
                            <a:off x="336499" y="1009498"/>
                            <a:ext cx="213868" cy="4749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1A8B3" id="Groupe 3" o:spid="_x0000_s1026" style="position:absolute;margin-left:-.15pt;margin-top:0;width:51.75pt;height:116.9pt;z-index:251659264" coordsize="6583,14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">
                <v:oval id="Ellipse 14" o:spid="_x0000_s1027" style="position:absolute;left:804;width:469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" filled="f" strokecolor="#4472c4 [3204]" strokeweight="1pt">
                  <v:stroke joinstyle="miter"/>
                </v:oval>
                <v:line id="Connecteur droit 15" o:spid="_x0000_s1028" style="position:absolute;visibility:visible;mso-wrap-style:square" from="3218,4754" to="3359,10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" strokecolor="#4472c4 [3204]" strokeweight="1pt">
                  <v:stroke joinstyle="miter"/>
                </v:line>
                <v:line id="Connecteur droit 16" o:spid="_x0000_s1029" style="position:absolute;flip:y;visibility:visible;mso-wrap-style:square" from="2267,2121" to="5447,4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" strokecolor="#4472c4 [3204]" strokeweight="1.5pt">
                  <v:stroke joinstyle="miter"/>
                </v:line>
                <v:line id="Connecteur droit 17" o:spid="_x0000_s1030" style="position:absolute;visibility:visible;mso-wrap-style:square" from="0,6583" to="6583,6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" strokecolor="#4472c4 [3204]" strokeweight="1pt">
                  <v:stroke joinstyle="miter"/>
                </v:line>
                <v:line id="Connecteur droit 18" o:spid="_x0000_s1031" style="position:absolute;flip:y;visibility:visible;mso-wrap-style:square" from="1316,10094" to="3355,14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" strokecolor="#4472c4 [3204]" strokeweight="1pt">
                  <v:stroke joinstyle="miter"/>
                </v:line>
                <v:line id="Connecteur droit 19" o:spid="_x0000_s1032" style="position:absolute;flip:x y;visibility:visible;mso-wrap-style:square" from="3364,10094" to="5503,1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" strokecolor="#4472c4 [3204]" strokeweight="1pt">
                  <v:stroke joinstyle="miter"/>
                </v:line>
                <w10:wrap type="topAndBottom"/>
              </v:group>
            </w:pict>
          </mc:Fallback>
        </mc:AlternateContent>
      </w:r>
    </w:p>
    <w:tbl>
      <w:tblPr>
        <w:tblStyle w:val="TableauGrille5Fonc-Accentuation1"/>
        <w:tblW w:w="0" w:type="auto"/>
        <w:tblLook w:val="0480" w:firstRow="0" w:lastRow="0" w:firstColumn="1" w:lastColumn="0" w:noHBand="0" w:noVBand="1"/>
      </w:tblPr>
      <w:tblGrid>
        <w:gridCol w:w="4531"/>
        <w:gridCol w:w="4531"/>
      </w:tblGrid>
      <w:tr w:rsidR="00F2356A" w:rsidRPr="00F2356A" w14:paraId="34D1F1EB" w14:textId="77777777" w:rsidTr="00283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7A5E3C" w14:textId="77777777" w:rsidR="00F2356A" w:rsidRPr="00F2356A" w:rsidRDefault="00F2356A" w:rsidP="00E028B4">
            <w:pPr>
              <w:spacing w:before="600"/>
            </w:pPr>
            <w:r>
              <w:t>N</w:t>
            </w:r>
            <w:r w:rsidRPr="00F2356A">
              <w:t>om</w:t>
            </w:r>
          </w:p>
        </w:tc>
        <w:tc>
          <w:tcPr>
            <w:tcW w:w="4531" w:type="dxa"/>
          </w:tcPr>
          <w:p w14:paraId="6C7DE548" w14:textId="5058C0A1" w:rsidR="00F2356A" w:rsidRPr="00F2356A" w:rsidRDefault="00967671" w:rsidP="00E028B4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faire augmenter</w:t>
            </w:r>
          </w:p>
        </w:tc>
      </w:tr>
      <w:tr w:rsidR="00F2356A" w:rsidRPr="00F2356A" w14:paraId="3631F4BD" w14:textId="77777777" w:rsidTr="00283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3A9A76" w14:textId="77777777" w:rsidR="00F2356A" w:rsidRDefault="00F2356A" w:rsidP="00E028B4">
            <w:pPr>
              <w:spacing w:before="600"/>
            </w:pPr>
            <w:r>
              <w:t>Déclencheur</w:t>
            </w:r>
          </w:p>
        </w:tc>
        <w:tc>
          <w:tcPr>
            <w:tcW w:w="4531" w:type="dxa"/>
          </w:tcPr>
          <w:p w14:paraId="644495C1" w14:textId="20B032F1" w:rsidR="00F2356A" w:rsidRPr="00F2356A" w:rsidRDefault="00967671" w:rsidP="00E028B4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L’employé demande une promotion au chef du personnel</w:t>
            </w:r>
          </w:p>
        </w:tc>
      </w:tr>
      <w:tr w:rsidR="00F2356A" w:rsidRPr="00F2356A" w14:paraId="0B8B03AE" w14:textId="77777777" w:rsidTr="00283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86D884" w14:textId="77777777" w:rsidR="00F2356A" w:rsidRDefault="00F2356A" w:rsidP="00E028B4">
            <w:pPr>
              <w:spacing w:before="600"/>
            </w:pPr>
            <w:r>
              <w:t>Acteur principal</w:t>
            </w:r>
          </w:p>
        </w:tc>
        <w:tc>
          <w:tcPr>
            <w:tcW w:w="4531" w:type="dxa"/>
          </w:tcPr>
          <w:p w14:paraId="112D2256" w14:textId="4222DEB8" w:rsidR="00F2356A" w:rsidRPr="00F2356A" w:rsidRDefault="00967671" w:rsidP="00E028B4">
            <w:pPr>
              <w:spacing w:befor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Employé</w:t>
            </w:r>
          </w:p>
        </w:tc>
      </w:tr>
      <w:tr w:rsidR="00F2356A" w:rsidRPr="00F2356A" w14:paraId="6606F2A4" w14:textId="77777777" w:rsidTr="00283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18D3CB" w14:textId="77777777" w:rsidR="00F2356A" w:rsidRDefault="00F2356A" w:rsidP="00E028B4">
            <w:pPr>
              <w:spacing w:before="600"/>
            </w:pPr>
            <w:r>
              <w:t>Acteur secondaires</w:t>
            </w:r>
          </w:p>
        </w:tc>
        <w:tc>
          <w:tcPr>
            <w:tcW w:w="4531" w:type="dxa"/>
          </w:tcPr>
          <w:p w14:paraId="26820BAF" w14:textId="3139FCDB" w:rsidR="00F2356A" w:rsidRPr="00F2356A" w:rsidRDefault="00967671" w:rsidP="00E028B4">
            <w:pPr>
              <w:spacing w:befor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Chef du personnel, N+1, La direction</w:t>
            </w:r>
          </w:p>
        </w:tc>
      </w:tr>
    </w:tbl>
    <w:p w14:paraId="33977504" w14:textId="77777777" w:rsidR="00F2356A" w:rsidRDefault="00F2356A" w:rsidP="00F2356A">
      <w:pPr>
        <w:spacing w:before="600"/>
        <w:rPr>
          <w:b/>
          <w:bCs/>
        </w:rPr>
      </w:pPr>
      <w:r w:rsidRPr="00F2356A">
        <w:rPr>
          <w:b/>
          <w:bCs/>
        </w:rPr>
        <w:t>Flot de base</w:t>
      </w:r>
    </w:p>
    <w:p w14:paraId="5470E275" w14:textId="2C0148D0" w:rsidR="00F2356A" w:rsidRDefault="00967671" w:rsidP="00F2356A">
      <w:pPr>
        <w:pStyle w:val="Paragraphedeliste"/>
        <w:numPr>
          <w:ilvl w:val="0"/>
          <w:numId w:val="1"/>
        </w:numPr>
        <w:spacing w:before="240"/>
      </w:pPr>
      <w:r>
        <w:t>Le chef du personnel considère la demande comme acceptable</w:t>
      </w:r>
    </w:p>
    <w:p w14:paraId="3638E5AC" w14:textId="3DC856F1" w:rsidR="00967671" w:rsidRDefault="00967671" w:rsidP="00F2356A">
      <w:pPr>
        <w:pStyle w:val="Paragraphedeliste"/>
        <w:numPr>
          <w:ilvl w:val="0"/>
          <w:numId w:val="1"/>
        </w:numPr>
        <w:spacing w:before="240"/>
      </w:pPr>
      <w:r>
        <w:t>Le chef du personnel demande au N+1 de l’employé un rapport</w:t>
      </w:r>
    </w:p>
    <w:p w14:paraId="511A5460" w14:textId="36854B13" w:rsidR="00967671" w:rsidRDefault="00967671" w:rsidP="00F2356A">
      <w:pPr>
        <w:pStyle w:val="Paragraphedeliste"/>
        <w:numPr>
          <w:ilvl w:val="0"/>
          <w:numId w:val="1"/>
        </w:numPr>
        <w:spacing w:before="240"/>
      </w:pPr>
      <w:r>
        <w:t>Le chef du personnel réuni la direction</w:t>
      </w:r>
    </w:p>
    <w:p w14:paraId="6CB80114" w14:textId="1A93CCC4" w:rsidR="00967671" w:rsidRDefault="00967671" w:rsidP="00F2356A">
      <w:pPr>
        <w:pStyle w:val="Paragraphedeliste"/>
        <w:numPr>
          <w:ilvl w:val="0"/>
          <w:numId w:val="1"/>
        </w:numPr>
        <w:spacing w:before="240"/>
      </w:pPr>
      <w:r>
        <w:t>La direction accorde la demande de l’employé sur base du rapport du N+1 collecté par le chef du personnel</w:t>
      </w:r>
    </w:p>
    <w:p w14:paraId="22713EA3" w14:textId="325DDF5F" w:rsidR="00967671" w:rsidRPr="00967671" w:rsidRDefault="00967671" w:rsidP="00F2356A">
      <w:pPr>
        <w:pStyle w:val="Paragraphedeliste"/>
        <w:numPr>
          <w:ilvl w:val="0"/>
          <w:numId w:val="1"/>
        </w:numPr>
        <w:spacing w:before="240"/>
      </w:pPr>
      <w:r>
        <w:t>Le chef du personnel informe l’employé</w:t>
      </w:r>
    </w:p>
    <w:p w14:paraId="09AC91B3" w14:textId="77777777" w:rsidR="00F2356A" w:rsidRDefault="00F2356A" w:rsidP="00F2356A">
      <w:pPr>
        <w:spacing w:before="480"/>
        <w:rPr>
          <w:b/>
          <w:bCs/>
        </w:rPr>
      </w:pPr>
      <w:r w:rsidRPr="00F2356A">
        <w:rPr>
          <w:b/>
          <w:bCs/>
        </w:rPr>
        <w:t>Flot</w:t>
      </w:r>
      <w:r>
        <w:rPr>
          <w:b/>
          <w:bCs/>
        </w:rPr>
        <w:t xml:space="preserve"> alternatif</w:t>
      </w:r>
    </w:p>
    <w:p w14:paraId="3C5E48C9" w14:textId="3A3BF9F4" w:rsidR="00F2356A" w:rsidRDefault="00967671" w:rsidP="00283224">
      <w:pPr>
        <w:spacing w:before="240"/>
      </w:pPr>
      <w:r>
        <w:t>1a le chef du personnel considère la demande comme non acceptable</w:t>
      </w:r>
    </w:p>
    <w:p w14:paraId="1747740B" w14:textId="7B03EA5E" w:rsidR="00967671" w:rsidRDefault="00967671" w:rsidP="00283224">
      <w:pPr>
        <w:spacing w:before="240"/>
      </w:pPr>
      <w:r>
        <w:t>1a.1 le chef du personnel voit que l’employé à rejoint l’entreprise depuis moins de 6 mois</w:t>
      </w:r>
    </w:p>
    <w:p w14:paraId="30523F1E" w14:textId="1A4292A3" w:rsidR="00967671" w:rsidRDefault="00967671" w:rsidP="00283224">
      <w:pPr>
        <w:spacing w:before="240"/>
      </w:pPr>
      <w:r>
        <w:t>1a.2 le chef du personnel considère la demande de promotion comme non valable</w:t>
      </w:r>
    </w:p>
    <w:p w14:paraId="438111B3" w14:textId="4990E4F5" w:rsidR="00967671" w:rsidRPr="00967671" w:rsidRDefault="00967671" w:rsidP="00967671">
      <w:pPr>
        <w:spacing w:before="240"/>
      </w:pPr>
      <w:r>
        <w:t>1a.3 reprendre au point 5</w:t>
      </w:r>
      <w:r>
        <w:rPr>
          <w:b/>
          <w:bCs/>
        </w:rPr>
        <w:br w:type="page"/>
      </w:r>
    </w:p>
    <w:p w14:paraId="2E887489" w14:textId="199D52E0" w:rsidR="00967671" w:rsidRDefault="00967671" w:rsidP="00283224">
      <w:pPr>
        <w:spacing w:before="240"/>
      </w:pPr>
      <w:r>
        <w:rPr>
          <w:b/>
          <w:bCs/>
        </w:rPr>
        <w:lastRenderedPageBreak/>
        <w:t>Flot alternatif 2</w:t>
      </w:r>
    </w:p>
    <w:p w14:paraId="01DD15E3" w14:textId="5AF70722" w:rsidR="00967671" w:rsidRDefault="00967671" w:rsidP="00283224">
      <w:pPr>
        <w:spacing w:before="240"/>
      </w:pPr>
      <w:r>
        <w:t>4a La direction refuse la demande d’augmentation</w:t>
      </w:r>
    </w:p>
    <w:p w14:paraId="1F2EB7C7" w14:textId="299AC600" w:rsidR="00967671" w:rsidRDefault="00967671" w:rsidP="00283224">
      <w:pPr>
        <w:spacing w:before="240"/>
      </w:pPr>
      <w:r>
        <w:t>4a.1 La direction refuse la demande sur base du rapport du N+1 de l’employé</w:t>
      </w:r>
    </w:p>
    <w:p w14:paraId="7D76EF28" w14:textId="4ED5957C" w:rsidR="00967671" w:rsidRPr="00967671" w:rsidRDefault="00967671" w:rsidP="00283224">
      <w:pPr>
        <w:spacing w:before="240"/>
      </w:pPr>
      <w:r>
        <w:t>4a.2 reprendre au point 5</w:t>
      </w:r>
    </w:p>
    <w:sectPr w:rsidR="00967671" w:rsidRPr="009676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6CB5"/>
    <w:multiLevelType w:val="hybridMultilevel"/>
    <w:tmpl w:val="724E86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48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71"/>
    <w:rsid w:val="001E018F"/>
    <w:rsid w:val="00283224"/>
    <w:rsid w:val="003A0B75"/>
    <w:rsid w:val="004D2EBA"/>
    <w:rsid w:val="00967671"/>
    <w:rsid w:val="00996D54"/>
    <w:rsid w:val="00AE54AF"/>
    <w:rsid w:val="00BC7881"/>
    <w:rsid w:val="00D60A52"/>
    <w:rsid w:val="00F2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AF6C5"/>
  <w15:docId w15:val="{FBC079BA-DC63-4299-AF6F-6F1331D0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5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C7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BC78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phedeliste">
    <w:name w:val="List Paragraph"/>
    <w:basedOn w:val="Normal"/>
    <w:uiPriority w:val="34"/>
    <w:qFormat/>
    <w:rsid w:val="00F2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onz\Documents\B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27693-E930-4849-827C-478C3CC8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BUC_template.dotx</Template>
  <TotalTime>7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Gonzalez</dc:creator>
  <cp:keywords/>
  <dc:description/>
  <cp:lastModifiedBy>Gonzalez Simon</cp:lastModifiedBy>
  <cp:revision>1</cp:revision>
  <dcterms:created xsi:type="dcterms:W3CDTF">2023-10-02T08:52:00Z</dcterms:created>
  <dcterms:modified xsi:type="dcterms:W3CDTF">2023-10-02T08:59:00Z</dcterms:modified>
</cp:coreProperties>
</file>