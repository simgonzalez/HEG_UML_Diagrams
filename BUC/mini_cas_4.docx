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17B3" w14:textId="5F9EADD9" w:rsidR="00F2356A" w:rsidRDefault="001F19FE" w:rsidP="00F2356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21152" wp14:editId="6580438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1457325" cy="495300"/>
                <wp:effectExtent l="0" t="0" r="0" b="0"/>
                <wp:wrapNone/>
                <wp:docPr id="11308237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698D2" w14:textId="29D1ACC4" w:rsidR="00F2356A" w:rsidRDefault="001F19FE" w:rsidP="00F2356A">
                            <w:r>
                              <w:t>Responsable parc de stationnement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2115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.55pt;margin-top:85.15pt;width:114.75pt;height:3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" filled="f" stroked="f">
                <v:textbox>
                  <w:txbxContent>
                    <w:p w14:paraId="2CD698D2" w14:textId="29D1ACC4" w:rsidR="00F2356A" w:rsidRDefault="001F19FE" w:rsidP="00F2356A">
                      <w:r>
                        <w:t>Responsable parc de stationnement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A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574420" wp14:editId="77C6D952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1838325" cy="323850"/>
                <wp:effectExtent l="0" t="0" r="0" b="0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ABEA01" w14:textId="402D6E4A" w:rsidR="00F2356A" w:rsidRDefault="001F19FE">
                            <w:r>
                              <w:t>Location d’un 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4420" id="_x0000_s1027" type="#_x0000_t202" style="position:absolute;margin-left:0;margin-top:112.9pt;width:144.75pt;height:25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" filled="f" stroked="f">
                <v:textbox>
                  <w:txbxContent>
                    <w:p w14:paraId="55ABEA01" w14:textId="402D6E4A" w:rsidR="00F2356A" w:rsidRDefault="001F19FE">
                      <w:r>
                        <w:t>Location d’un véhicule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D2B9A0" wp14:editId="6B4AF612">
                <wp:simplePos x="0" y="0"/>
                <wp:positionH relativeFrom="column">
                  <wp:posOffset>42512</wp:posOffset>
                </wp:positionH>
                <wp:positionV relativeFrom="paragraph">
                  <wp:posOffset>1566177</wp:posOffset>
                </wp:positionV>
                <wp:extent cx="994610" cy="376990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0" cy="37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4D4164A" w14:textId="50018820" w:rsidR="00F2356A" w:rsidRDefault="001F19FE" w:rsidP="00F2356A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2B9A0" id="_x0000_s1028" type="#_x0000_t202" style="position:absolute;margin-left:3.35pt;margin-top:123.3pt;width:78.3pt;height:2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" filled="f" stroked="f">
                <v:textbox>
                  <w:txbxContent>
                    <w:p w14:paraId="14D4164A" w14:textId="50018820" w:rsidR="00F2356A" w:rsidRDefault="001F19FE" w:rsidP="00F2356A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B15F4" wp14:editId="30562209">
                <wp:simplePos x="0" y="0"/>
                <wp:positionH relativeFrom="column">
                  <wp:posOffset>4443663</wp:posOffset>
                </wp:positionH>
                <wp:positionV relativeFrom="paragraph">
                  <wp:posOffset>-417095</wp:posOffset>
                </wp:positionV>
                <wp:extent cx="1155032" cy="292769"/>
                <wp:effectExtent l="0" t="0" r="26670" b="12065"/>
                <wp:wrapNone/>
                <wp:docPr id="20203353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4CCBC" w14:textId="77777777" w:rsidR="00F2356A" w:rsidRDefault="00F2356A" w:rsidP="00F2356A">
                            <w:r>
                              <w:t>Acteur externe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15F4" id="Text Box 3" o:spid="_x0000_s1029" type="#_x0000_t202" style="position:absolute;margin-left:349.9pt;margin-top:-32.85pt;width:90.9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" fillcolor="white [3201]" strokeweight=".5pt">
                <v:textbox>
                  <w:txbxContent>
                    <w:p w14:paraId="2364CCBC" w14:textId="77777777" w:rsidR="00F2356A" w:rsidRDefault="00F2356A" w:rsidP="00F2356A">
                      <w:r>
                        <w:t>Acteur externe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4786D" wp14:editId="706CE089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AB606" w14:textId="77777777" w:rsidR="00F2356A" w:rsidRDefault="00F2356A" w:rsidP="00F2356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786D" id="_x0000_s1030" type="#_x0000_t202" style="position:absolute;margin-left:184.95pt;margin-top:-7.05pt;width:90.9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NT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cjo68bKF4oh0WeiU5AxfS4R/YM4/M4vSQYZwHPwTLqUCzAl6i5IK7K+/nYd4&#10;7Ch6KWlQijl1P/fMCkrUN429ng5Ho6DduBmNbzPc2GvP9tqj9/UKkKghDp7h0QzxXp3M0kL9ilOz&#10;DK+ii2mOb+fUn8yV7wYEp46L5TIGoVoN8w96Y3iADo0JtL60r8yavq0eBfEIJ9Gy2bvudrHhpobl&#10;3kMpY+sDzx2rPf2o9CiefirDKF3vY9Tl37H4DQ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ScmTUz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779AB606" w14:textId="77777777" w:rsidR="00F2356A" w:rsidRDefault="00F2356A" w:rsidP="00F2356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EDA30" wp14:editId="35352500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90C1C" w14:textId="77777777" w:rsidR="00F2356A" w:rsidRDefault="00F2356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DA30" id="_x0000_s1031" type="#_x0000_t202" style="position:absolute;margin-left:-18.15pt;margin-top:-32.9pt;width:90.9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DZ73IY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68290C1C" w14:textId="77777777" w:rsidR="00F2356A" w:rsidRDefault="00F2356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9485E" wp14:editId="74BA100B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E4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6644B" wp14:editId="0D42531D">
                <wp:simplePos x="0" y="0"/>
                <wp:positionH relativeFrom="column">
                  <wp:posOffset>4113363</wp:posOffset>
                </wp:positionH>
                <wp:positionV relativeFrom="paragraph">
                  <wp:posOffset>439716</wp:posOffset>
                </wp:positionV>
                <wp:extent cx="641684" cy="320847"/>
                <wp:effectExtent l="0" t="0" r="25400" b="22225"/>
                <wp:wrapNone/>
                <wp:docPr id="19477922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684" cy="32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48CE5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pt,34.6pt" to="374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7B260C" wp14:editId="436F8223">
                <wp:simplePos x="0" y="0"/>
                <wp:positionH relativeFrom="column">
                  <wp:posOffset>4841183</wp:posOffset>
                </wp:positionH>
                <wp:positionV relativeFrom="paragraph">
                  <wp:posOffset>-1838</wp:posOffset>
                </wp:positionV>
                <wp:extent cx="348550" cy="995045"/>
                <wp:effectExtent l="0" t="0" r="33020" b="33655"/>
                <wp:wrapNone/>
                <wp:docPr id="171296674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550" cy="995045"/>
                          <a:chOff x="0" y="0"/>
                          <a:chExt cx="658368" cy="1484986"/>
                        </a:xfrm>
                      </wpg:grpSpPr>
                      <wps:wsp>
                        <wps:cNvPr id="1578241446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50418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99507773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53171403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6642871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57860096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2DE18" id="Groupe 3" o:spid="_x0000_s1026" style="position:absolute;margin-left:381.2pt;margin-top:-.15pt;width:27.45pt;height:78.35pt;z-index:251662336;mso-width-relative:margin;mso-height-relative:margin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" fillcolor="white [3201]" strokecolor="black [3200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" filled="t" fillcolor="white [3201]" strokecolor="black [3200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" filled="t" fillcolor="white [3201]" strokecolor="black [3200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E04225" wp14:editId="61565F94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E3279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D9E4F" wp14:editId="3ECF2BF8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51B32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TableauGrille5Fonc-Accentuation1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F2356A" w:rsidRPr="00F2356A" w14:paraId="7A3F7464" w14:textId="77777777" w:rsidTr="00283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300D1D" w14:textId="77777777" w:rsidR="00F2356A" w:rsidRPr="00F2356A" w:rsidRDefault="00F2356A" w:rsidP="00E028B4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4531" w:type="dxa"/>
          </w:tcPr>
          <w:p w14:paraId="5F73D857" w14:textId="5718CD2F" w:rsidR="00F2356A" w:rsidRPr="00F2356A" w:rsidRDefault="001F19FE" w:rsidP="00DE6AC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d’un véhicule</w:t>
            </w:r>
          </w:p>
        </w:tc>
      </w:tr>
      <w:tr w:rsidR="00F2356A" w:rsidRPr="00F2356A" w14:paraId="3A18484B" w14:textId="77777777" w:rsidTr="00283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612B05" w14:textId="77777777" w:rsidR="00F2356A" w:rsidRDefault="00F2356A" w:rsidP="00E028B4">
            <w:pPr>
              <w:spacing w:before="600"/>
            </w:pPr>
            <w:r>
              <w:t>Déclencheur</w:t>
            </w:r>
          </w:p>
        </w:tc>
        <w:tc>
          <w:tcPr>
            <w:tcW w:w="4531" w:type="dxa"/>
          </w:tcPr>
          <w:p w14:paraId="7DBC410B" w14:textId="74081E8E" w:rsidR="00F2356A" w:rsidRPr="00F2356A" w:rsidRDefault="001F19FE" w:rsidP="00E028B4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 une demande de location de véhicule</w:t>
            </w:r>
          </w:p>
        </w:tc>
      </w:tr>
      <w:tr w:rsidR="00F2356A" w:rsidRPr="00F2356A" w14:paraId="02BB1B47" w14:textId="77777777" w:rsidTr="00283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9A447B" w14:textId="77777777" w:rsidR="00F2356A" w:rsidRDefault="00F2356A" w:rsidP="00E028B4">
            <w:pPr>
              <w:spacing w:before="600"/>
            </w:pPr>
            <w:r>
              <w:t>Acteur principal</w:t>
            </w:r>
          </w:p>
        </w:tc>
        <w:tc>
          <w:tcPr>
            <w:tcW w:w="4531" w:type="dxa"/>
          </w:tcPr>
          <w:p w14:paraId="4941F75A" w14:textId="155B01F6" w:rsidR="00F2356A" w:rsidRPr="00F2356A" w:rsidRDefault="00DE6ACB" w:rsidP="00E028B4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Voyageur (Passager)</w:t>
            </w:r>
          </w:p>
        </w:tc>
      </w:tr>
      <w:tr w:rsidR="00F2356A" w:rsidRPr="00F2356A" w14:paraId="16336CA4" w14:textId="77777777" w:rsidTr="00283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1235A1" w14:textId="77777777" w:rsidR="00F2356A" w:rsidRDefault="00F2356A" w:rsidP="00E028B4">
            <w:pPr>
              <w:spacing w:before="600"/>
            </w:pPr>
            <w:r>
              <w:t>Acteur secondaires</w:t>
            </w:r>
          </w:p>
        </w:tc>
        <w:tc>
          <w:tcPr>
            <w:tcW w:w="4531" w:type="dxa"/>
          </w:tcPr>
          <w:p w14:paraId="58A03C3A" w14:textId="2987AEE9" w:rsidR="00F2356A" w:rsidRPr="00F2356A" w:rsidRDefault="001F19FE" w:rsidP="001F1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Réception de l’agence de location, </w:t>
            </w:r>
            <w:r>
              <w:t xml:space="preserve">Responsable parc de </w:t>
            </w:r>
            <w:r>
              <w:t>stationnement</w:t>
            </w:r>
          </w:p>
        </w:tc>
      </w:tr>
    </w:tbl>
    <w:p w14:paraId="4DDB94D0" w14:textId="77777777" w:rsidR="00F2356A" w:rsidRDefault="00F2356A" w:rsidP="00F2356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173A7B09" w14:textId="54EE29FD" w:rsidR="001F19FE" w:rsidRDefault="001F19FE" w:rsidP="001F19FE">
      <w:pPr>
        <w:pStyle w:val="Paragraphedeliste"/>
        <w:numPr>
          <w:ilvl w:val="0"/>
          <w:numId w:val="1"/>
        </w:numPr>
        <w:spacing w:before="240"/>
      </w:pPr>
      <w:r>
        <w:t>La réception vérifie la recevabilité de la demande de location</w:t>
      </w:r>
    </w:p>
    <w:p w14:paraId="235ED66D" w14:textId="55AE2AF1" w:rsidR="001F19FE" w:rsidRDefault="001F19FE" w:rsidP="001F19FE">
      <w:pPr>
        <w:pStyle w:val="Paragraphedeliste"/>
        <w:numPr>
          <w:ilvl w:val="0"/>
          <w:numId w:val="1"/>
        </w:numPr>
        <w:spacing w:before="240"/>
      </w:pPr>
      <w:r>
        <w:t>La réception cherche un véhicule correspondant au critère du client</w:t>
      </w:r>
    </w:p>
    <w:p w14:paraId="720E3A76" w14:textId="0A6DDCF0" w:rsidR="001F19FE" w:rsidRDefault="001F19FE" w:rsidP="001F19FE">
      <w:pPr>
        <w:pStyle w:val="Paragraphedeliste"/>
        <w:numPr>
          <w:ilvl w:val="0"/>
          <w:numId w:val="1"/>
        </w:numPr>
        <w:spacing w:before="240"/>
      </w:pPr>
      <w:r>
        <w:t>La réception propose une assurance supplémentaire au client</w:t>
      </w:r>
    </w:p>
    <w:p w14:paraId="22C6C010" w14:textId="49958086" w:rsidR="001F19FE" w:rsidRDefault="001F19FE" w:rsidP="001F19FE">
      <w:pPr>
        <w:pStyle w:val="Paragraphedeliste"/>
        <w:numPr>
          <w:ilvl w:val="0"/>
          <w:numId w:val="1"/>
        </w:numPr>
        <w:spacing w:before="240"/>
      </w:pPr>
      <w:r>
        <w:t xml:space="preserve">La réception </w:t>
      </w:r>
      <w:proofErr w:type="spellStart"/>
      <w:r>
        <w:t>encaise</w:t>
      </w:r>
      <w:proofErr w:type="spellEnd"/>
      <w:r>
        <w:t xml:space="preserve"> une caution ou le numéro et la date d’expiration de la carte de crédit du client.</w:t>
      </w:r>
    </w:p>
    <w:p w14:paraId="01AE1A93" w14:textId="3713049F" w:rsidR="001F19FE" w:rsidRDefault="001F19FE" w:rsidP="001F19FE">
      <w:pPr>
        <w:pStyle w:val="Paragraphedeliste"/>
        <w:numPr>
          <w:ilvl w:val="0"/>
          <w:numId w:val="1"/>
        </w:numPr>
        <w:spacing w:before="240"/>
      </w:pPr>
      <w:r>
        <w:t>La réception fait signer</w:t>
      </w:r>
      <w:r w:rsidR="00D96576">
        <w:t xml:space="preserve"> </w:t>
      </w:r>
      <w:proofErr w:type="gramStart"/>
      <w:r w:rsidR="00D96576">
        <w:t>deux exemplaire</w:t>
      </w:r>
      <w:proofErr w:type="gramEnd"/>
      <w:r w:rsidR="00D96576">
        <w:t xml:space="preserve"> du</w:t>
      </w:r>
      <w:r>
        <w:t xml:space="preserve"> document de prise en charge</w:t>
      </w:r>
    </w:p>
    <w:p w14:paraId="35FCDBEF" w14:textId="516551C4" w:rsidR="001F19FE" w:rsidRDefault="00D96576" w:rsidP="001F19FE">
      <w:pPr>
        <w:pStyle w:val="Paragraphedeliste"/>
        <w:numPr>
          <w:ilvl w:val="0"/>
          <w:numId w:val="1"/>
        </w:numPr>
        <w:spacing w:before="240"/>
      </w:pPr>
      <w:r>
        <w:t>La réception remet un exemplaire au client</w:t>
      </w:r>
    </w:p>
    <w:p w14:paraId="6517846E" w14:textId="375A6518" w:rsidR="00D96576" w:rsidRPr="001F19FE" w:rsidRDefault="00D96576" w:rsidP="001F19FE">
      <w:pPr>
        <w:pStyle w:val="Paragraphedeliste"/>
        <w:numPr>
          <w:ilvl w:val="0"/>
          <w:numId w:val="1"/>
        </w:numPr>
        <w:spacing w:before="240"/>
      </w:pPr>
      <w:r>
        <w:t xml:space="preserve">La réception demande au responsable du parc de stationnement que le véhicule soit amené et </w:t>
      </w:r>
      <w:proofErr w:type="spellStart"/>
      <w:r>
        <w:t>presenté</w:t>
      </w:r>
      <w:proofErr w:type="spellEnd"/>
      <w:r>
        <w:t xml:space="preserve"> au client</w:t>
      </w:r>
    </w:p>
    <w:p w14:paraId="2B91D0F4" w14:textId="6B28CC82" w:rsidR="00F2356A" w:rsidRPr="001F19FE" w:rsidRDefault="00F2356A" w:rsidP="001F19FE">
      <w:pPr>
        <w:spacing w:before="240"/>
        <w:rPr>
          <w:b/>
          <w:bCs/>
        </w:rPr>
      </w:pPr>
      <w:r w:rsidRPr="001F19FE">
        <w:rPr>
          <w:b/>
          <w:bCs/>
        </w:rPr>
        <w:t>Flot alternatif</w:t>
      </w:r>
    </w:p>
    <w:p w14:paraId="4055E934" w14:textId="1EE96333" w:rsidR="00DE6ACB" w:rsidRDefault="00DE6ACB" w:rsidP="00DE6ACB">
      <w:pPr>
        <w:spacing w:after="0"/>
      </w:pPr>
      <w:r>
        <w:t xml:space="preserve">1a </w:t>
      </w:r>
      <w:r w:rsidR="00D96576">
        <w:t>la demande de location n’est pas recevable</w:t>
      </w:r>
    </w:p>
    <w:p w14:paraId="2C106CF5" w14:textId="74FA9EB1" w:rsidR="00F40778" w:rsidRDefault="00DE6ACB" w:rsidP="00D96576">
      <w:pPr>
        <w:spacing w:after="0"/>
      </w:pPr>
      <w:r>
        <w:t>1a.</w:t>
      </w:r>
      <w:r w:rsidR="00D96576">
        <w:t>1 La réception vérifie le permis de conduire du client s’il le possède depuis moins d’un an ou s’il n’en a pas, pas de location.</w:t>
      </w:r>
    </w:p>
    <w:p w14:paraId="14C0E596" w14:textId="35DD46C9" w:rsidR="00D96576" w:rsidRDefault="00D96576" w:rsidP="00D96576">
      <w:pPr>
        <w:spacing w:after="0"/>
      </w:pPr>
      <w:r>
        <w:t>1a.2 fin du BUC</w:t>
      </w:r>
    </w:p>
    <w:p w14:paraId="3C9C30BD" w14:textId="77777777" w:rsidR="00D96576" w:rsidRDefault="00D96576" w:rsidP="00D96576">
      <w:pPr>
        <w:spacing w:after="0"/>
      </w:pPr>
    </w:p>
    <w:p w14:paraId="4D60B8A5" w14:textId="7D2A3768" w:rsidR="00D96576" w:rsidRDefault="00D96576" w:rsidP="00D96576">
      <w:pPr>
        <w:spacing w:after="0"/>
      </w:pPr>
      <w:r>
        <w:t>2a le véhicule souhaité par le client n’est pas disponible</w:t>
      </w:r>
    </w:p>
    <w:p w14:paraId="2BAC8E4B" w14:textId="2F2B1B10" w:rsidR="00D96576" w:rsidRDefault="00D96576" w:rsidP="00D96576">
      <w:pPr>
        <w:spacing w:after="0"/>
      </w:pPr>
      <w:r>
        <w:t xml:space="preserve">2a.1 le client </w:t>
      </w:r>
      <w:proofErr w:type="spellStart"/>
      <w:r>
        <w:t>à</w:t>
      </w:r>
      <w:proofErr w:type="spellEnd"/>
      <w:r>
        <w:t xml:space="preserve"> fait une réservation alors l’agence fournis un véhicule de gamme supérieur sans frais</w:t>
      </w:r>
    </w:p>
    <w:p w14:paraId="335DF384" w14:textId="70FB76CC" w:rsidR="00D96576" w:rsidRDefault="00D96576" w:rsidP="00D96576">
      <w:pPr>
        <w:spacing w:after="0"/>
      </w:pPr>
      <w:r>
        <w:t xml:space="preserve">2a.2 </w:t>
      </w:r>
      <w:proofErr w:type="gramStart"/>
      <w:r>
        <w:t>suite</w:t>
      </w:r>
      <w:proofErr w:type="gramEnd"/>
      <w:r>
        <w:t xml:space="preserve"> au point 3</w:t>
      </w:r>
    </w:p>
    <w:p w14:paraId="52E1D3F1" w14:textId="77777777" w:rsidR="00D96576" w:rsidRDefault="00D96576" w:rsidP="00D96576">
      <w:pPr>
        <w:spacing w:after="0"/>
      </w:pPr>
    </w:p>
    <w:p w14:paraId="79493823" w14:textId="29E449FB" w:rsidR="00D96576" w:rsidRDefault="00D96576" w:rsidP="00D96576">
      <w:pPr>
        <w:spacing w:after="0"/>
      </w:pPr>
      <w:r>
        <w:lastRenderedPageBreak/>
        <w:t xml:space="preserve">2b le véhicule souhaité par le client n’est pas </w:t>
      </w:r>
      <w:proofErr w:type="spellStart"/>
      <w:r>
        <w:t>diponible</w:t>
      </w:r>
      <w:proofErr w:type="spellEnd"/>
      <w:r>
        <w:t xml:space="preserve"> et le client n’a pas fait de réservation</w:t>
      </w:r>
    </w:p>
    <w:p w14:paraId="5DA85570" w14:textId="07F6192C" w:rsidR="00D96576" w:rsidRDefault="00D96576" w:rsidP="00D96576">
      <w:pPr>
        <w:spacing w:after="0"/>
      </w:pPr>
      <w:r>
        <w:t>2b.1 la réception indique au client le fait et propose d’autres véhicule sans adaptations de tarifs</w:t>
      </w:r>
    </w:p>
    <w:p w14:paraId="65A983C5" w14:textId="3E748D04" w:rsidR="00D96576" w:rsidRPr="00F40778" w:rsidRDefault="00D96576" w:rsidP="00D96576">
      <w:pPr>
        <w:spacing w:after="0"/>
      </w:pPr>
      <w:r>
        <w:t xml:space="preserve">2b.2 </w:t>
      </w:r>
      <w:proofErr w:type="gramStart"/>
      <w:r>
        <w:t>suite</w:t>
      </w:r>
      <w:proofErr w:type="gramEnd"/>
      <w:r>
        <w:t xml:space="preserve"> au point 3</w:t>
      </w:r>
    </w:p>
    <w:sectPr w:rsidR="00D96576" w:rsidRPr="00F40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B31CF"/>
    <w:multiLevelType w:val="hybridMultilevel"/>
    <w:tmpl w:val="0CD478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87868">
    <w:abstractNumId w:val="0"/>
  </w:num>
  <w:num w:numId="2" w16cid:durableId="60018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CB"/>
    <w:rsid w:val="001E018F"/>
    <w:rsid w:val="001F19FE"/>
    <w:rsid w:val="002346EE"/>
    <w:rsid w:val="00283224"/>
    <w:rsid w:val="003A0B75"/>
    <w:rsid w:val="004D2EBA"/>
    <w:rsid w:val="00996D54"/>
    <w:rsid w:val="00AE54AF"/>
    <w:rsid w:val="00BC7881"/>
    <w:rsid w:val="00D60A52"/>
    <w:rsid w:val="00D96576"/>
    <w:rsid w:val="00DE6ACB"/>
    <w:rsid w:val="00F2356A"/>
    <w:rsid w:val="00F4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D392"/>
  <w15:docId w15:val="{B1EA3AB5-AFDC-4FAE-A3EF-E0B41CF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A"/>
  </w:style>
  <w:style w:type="paragraph" w:styleId="Titre1">
    <w:name w:val="heading 1"/>
    <w:basedOn w:val="Normal"/>
    <w:next w:val="Normal"/>
    <w:link w:val="Titre1Car"/>
    <w:uiPriority w:val="9"/>
    <w:qFormat/>
    <w:rsid w:val="00F40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BC7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F2356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407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40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407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onz\Downloads\B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27693-E930-4849-827C-478C3CC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BUC_template.dotx</Template>
  <TotalTime>42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Gonzalez</dc:creator>
  <cp:keywords/>
  <dc:description/>
  <cp:lastModifiedBy>Gonzalez Simon</cp:lastModifiedBy>
  <cp:revision>3</cp:revision>
  <dcterms:created xsi:type="dcterms:W3CDTF">2023-10-06T09:07:00Z</dcterms:created>
  <dcterms:modified xsi:type="dcterms:W3CDTF">2023-10-22T09:43:00Z</dcterms:modified>
</cp:coreProperties>
</file>