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FD02" w14:textId="4E8DD192" w:rsidR="00F2356A" w:rsidRDefault="00981C3E" w:rsidP="00F2356A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5E5BA" wp14:editId="7CFFDC18">
                <wp:simplePos x="0" y="0"/>
                <wp:positionH relativeFrom="margin">
                  <wp:posOffset>4630721</wp:posOffset>
                </wp:positionH>
                <wp:positionV relativeFrom="paragraph">
                  <wp:posOffset>1049321</wp:posOffset>
                </wp:positionV>
                <wp:extent cx="950428" cy="669758"/>
                <wp:effectExtent l="0" t="0" r="0" b="0"/>
                <wp:wrapNone/>
                <wp:docPr id="11308237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428" cy="669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BFA7" w14:textId="17ED849A" w:rsidR="00F2356A" w:rsidRDefault="00981C3E" w:rsidP="00F2356A">
                            <w:r>
                              <w:t>Service de livraison et montage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5E5B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4.6pt;margin-top:82.6pt;width:74.85pt;height:5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" filled="f" stroked="f">
                <v:textbox>
                  <w:txbxContent>
                    <w:p w14:paraId="44BFBFA7" w14:textId="17ED849A" w:rsidR="00F2356A" w:rsidRDefault="00981C3E" w:rsidP="00F2356A">
                      <w:r>
                        <w:t>Service de livraison et montage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09C4E" wp14:editId="75C9C74E">
                <wp:simplePos x="0" y="0"/>
                <wp:positionH relativeFrom="column">
                  <wp:posOffset>2148171</wp:posOffset>
                </wp:positionH>
                <wp:positionV relativeFrom="paragraph">
                  <wp:posOffset>1345599</wp:posOffset>
                </wp:positionV>
                <wp:extent cx="1909011" cy="508903"/>
                <wp:effectExtent l="0" t="0" r="0" b="5715"/>
                <wp:wrapNone/>
                <wp:docPr id="18600550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011" cy="508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FEE879" w14:textId="529F9A49" w:rsidR="00F2356A" w:rsidRDefault="00981C3E">
                            <w:r>
                              <w:t>Acheter un meuble avec service de montage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9C4E" id="_x0000_s1027" type="#_x0000_t202" style="position:absolute;margin-left:169.15pt;margin-top:105.95pt;width:150.3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" filled="f" stroked="f">
                <v:textbox>
                  <w:txbxContent>
                    <w:p w14:paraId="72FEE879" w14:textId="529F9A49" w:rsidR="00F2356A" w:rsidRDefault="00981C3E">
                      <w:r>
                        <w:t>Acheter un meuble avec service de montage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AFED2" wp14:editId="28AA32CF">
                <wp:simplePos x="0" y="0"/>
                <wp:positionH relativeFrom="column">
                  <wp:posOffset>42512</wp:posOffset>
                </wp:positionH>
                <wp:positionV relativeFrom="paragraph">
                  <wp:posOffset>1566177</wp:posOffset>
                </wp:positionV>
                <wp:extent cx="994610" cy="376990"/>
                <wp:effectExtent l="0" t="0" r="0" b="4445"/>
                <wp:wrapNone/>
                <wp:docPr id="16223599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610" cy="37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7086E0" w14:textId="77777777" w:rsidR="00F2356A" w:rsidRDefault="00F2356A" w:rsidP="00F2356A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AFED2" id="_x0000_s1028" type="#_x0000_t202" style="position:absolute;margin-left:3.35pt;margin-top:123.3pt;width:78.3pt;height:2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" filled="f" stroked="f">
                <v:textbox>
                  <w:txbxContent>
                    <w:p w14:paraId="227086E0" w14:textId="77777777" w:rsidR="00F2356A" w:rsidRDefault="00F2356A" w:rsidP="00F2356A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56B3A" wp14:editId="111F93CC">
                <wp:simplePos x="0" y="0"/>
                <wp:positionH relativeFrom="column">
                  <wp:posOffset>4443663</wp:posOffset>
                </wp:positionH>
                <wp:positionV relativeFrom="paragraph">
                  <wp:posOffset>-417095</wp:posOffset>
                </wp:positionV>
                <wp:extent cx="1155032" cy="292769"/>
                <wp:effectExtent l="0" t="0" r="26670" b="12065"/>
                <wp:wrapNone/>
                <wp:docPr id="20203353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1E983" w14:textId="77777777" w:rsidR="00F2356A" w:rsidRDefault="00F2356A" w:rsidP="00F2356A">
                            <w:r>
                              <w:t>Acteur externe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6B3A" id="Text Box 3" o:spid="_x0000_s1029" type="#_x0000_t202" style="position:absolute;margin-left:349.9pt;margin-top:-32.85pt;width:90.95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4UPA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" fillcolor="white [3201]" strokeweight=".5pt">
                <v:textbox>
                  <w:txbxContent>
                    <w:p w14:paraId="2661E983" w14:textId="77777777" w:rsidR="00F2356A" w:rsidRDefault="00F2356A" w:rsidP="00F2356A">
                      <w:r>
                        <w:t>Acteur externe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5B92D" wp14:editId="564DB270">
                <wp:simplePos x="0" y="0"/>
                <wp:positionH relativeFrom="column">
                  <wp:posOffset>2348899</wp:posOffset>
                </wp:positionH>
                <wp:positionV relativeFrom="paragraph">
                  <wp:posOffset>-89602</wp:posOffset>
                </wp:positionV>
                <wp:extent cx="1155032" cy="292769"/>
                <wp:effectExtent l="0" t="0" r="26670" b="12065"/>
                <wp:wrapNone/>
                <wp:docPr id="570561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A4BD8" w14:textId="77777777" w:rsidR="00F2356A" w:rsidRDefault="00F2356A" w:rsidP="00F2356A">
                            <w:r>
                              <w:t>Domaine étudié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B92D" id="_x0000_s1030" type="#_x0000_t202" style="position:absolute;margin-left:184.95pt;margin-top:-7.05pt;width:90.9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" fillcolor="white [3201]" strokeweight=".5pt">
                <v:textbox>
                  <w:txbxContent>
                    <w:p w14:paraId="05AA4BD8" w14:textId="77777777" w:rsidR="00F2356A" w:rsidRDefault="00F2356A" w:rsidP="00F2356A">
                      <w:r>
                        <w:t>Domaine étudié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34A46" wp14:editId="48056C98">
                <wp:simplePos x="0" y="0"/>
                <wp:positionH relativeFrom="column">
                  <wp:posOffset>-230338</wp:posOffset>
                </wp:positionH>
                <wp:positionV relativeFrom="paragraph">
                  <wp:posOffset>-417730</wp:posOffset>
                </wp:positionV>
                <wp:extent cx="1155032" cy="292769"/>
                <wp:effectExtent l="0" t="0" r="26670" b="12065"/>
                <wp:wrapNone/>
                <wp:docPr id="21091404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31C38" w14:textId="77777777" w:rsidR="00F2356A" w:rsidRDefault="00F2356A">
                            <w:r>
                              <w:t>Acteur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4A46" id="_x0000_s1031" type="#_x0000_t202" style="position:absolute;margin-left:-18.15pt;margin-top:-32.9pt;width:90.9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" fillcolor="white [3201]" strokeweight=".5pt">
                <v:textbox>
                  <w:txbxContent>
                    <w:p w14:paraId="4A331C38" w14:textId="77777777" w:rsidR="00F2356A" w:rsidRDefault="00F2356A">
                      <w:r>
                        <w:t>Acteur principal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3E527" wp14:editId="631ACC27">
                <wp:simplePos x="0" y="0"/>
                <wp:positionH relativeFrom="column">
                  <wp:posOffset>840773</wp:posOffset>
                </wp:positionH>
                <wp:positionV relativeFrom="paragraph">
                  <wp:posOffset>906412</wp:posOffset>
                </wp:positionV>
                <wp:extent cx="1074320" cy="46656"/>
                <wp:effectExtent l="0" t="76200" r="0" b="48895"/>
                <wp:wrapNone/>
                <wp:docPr id="14483087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320" cy="46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DB2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6.2pt;margin-top:71.35pt;width:84.6pt;height:3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6DCD8" wp14:editId="06231ACC">
                <wp:simplePos x="0" y="0"/>
                <wp:positionH relativeFrom="column">
                  <wp:posOffset>4113363</wp:posOffset>
                </wp:positionH>
                <wp:positionV relativeFrom="paragraph">
                  <wp:posOffset>439716</wp:posOffset>
                </wp:positionV>
                <wp:extent cx="641684" cy="320847"/>
                <wp:effectExtent l="0" t="0" r="25400" b="22225"/>
                <wp:wrapNone/>
                <wp:docPr id="19477922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684" cy="320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85CF7" id="Straight Connector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34.6pt" to="374.4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2356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C7ACCD" wp14:editId="063CD9CA">
                <wp:simplePos x="0" y="0"/>
                <wp:positionH relativeFrom="column">
                  <wp:posOffset>4841183</wp:posOffset>
                </wp:positionH>
                <wp:positionV relativeFrom="paragraph">
                  <wp:posOffset>-1838</wp:posOffset>
                </wp:positionV>
                <wp:extent cx="348550" cy="995045"/>
                <wp:effectExtent l="0" t="0" r="33020" b="33655"/>
                <wp:wrapNone/>
                <wp:docPr id="171296674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550" cy="995045"/>
                          <a:chOff x="0" y="0"/>
                          <a:chExt cx="658368" cy="1484986"/>
                        </a:xfrm>
                      </wpg:grpSpPr>
                      <wps:wsp>
                        <wps:cNvPr id="1578241446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350418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99507773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53171403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86642871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57860096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8836D" id="Groupe 3" o:spid="_x0000_s1026" style="position:absolute;margin-left:381.2pt;margin-top:-.15pt;width:27.45pt;height:78.35pt;z-index:251662336;mso-width-relative:margin;mso-height-relative:margin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" fillcolor="white [3201]" strokecolor="black [3200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" filled="t" fillcolor="white [3201]" strokecolor="black [3200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" filled="t" fillcolor="white [3201]" strokecolor="black [3200]" strokeweight="1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" filled="t" fillcolor="white [3201]" strokecolor="black [3200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" filled="t" fillcolor="white [3201]" strokecolor="black [3200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F2356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7BDF64" wp14:editId="1635E456">
                <wp:simplePos x="0" y="0"/>
                <wp:positionH relativeFrom="column">
                  <wp:posOffset>2027321</wp:posOffset>
                </wp:positionH>
                <wp:positionV relativeFrom="paragraph">
                  <wp:posOffset>423110</wp:posOffset>
                </wp:positionV>
                <wp:extent cx="1909011" cy="888633"/>
                <wp:effectExtent l="0" t="0" r="15240" b="26035"/>
                <wp:wrapNone/>
                <wp:docPr id="5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011" cy="888633"/>
                          <a:chOff x="1946102" y="475374"/>
                          <a:chExt cx="1426464" cy="680314"/>
                        </a:xfrm>
                      </wpg:grpSpPr>
                      <wps:wsp>
                        <wps:cNvPr id="585307617" name="Ellipse 12"/>
                        <wps:cNvSpPr/>
                        <wps:spPr>
                          <a:xfrm>
                            <a:off x="1946102" y="475374"/>
                            <a:ext cx="1426464" cy="680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75249" name="Connecteur droit 13"/>
                        <wps:cNvCnPr/>
                        <wps:spPr>
                          <a:xfrm flipV="1">
                            <a:off x="2765404" y="716776"/>
                            <a:ext cx="572948" cy="43159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D6807" id="Groupe 4" o:spid="_x0000_s1026" style="position:absolute;margin-left:159.65pt;margin-top:33.3pt;width:150.3pt;height:69.95pt;z-index:251660288;mso-width-relative:margin;mso-height-relative:margin" coordorigin="19461,4753" coordsize="14264,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">
                <v:oval id="Ellipse 12" o:spid="_x0000_s1027" style="position:absolute;left:19461;top:4753;width:14264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" fillcolor="white [3201]" strokecolor="#4472c4 [3204]" strokeweight="1pt">
                  <v:stroke joinstyle="miter"/>
                </v:oval>
                <v:line id="Connecteur droit 13" o:spid="_x0000_s1028" style="position:absolute;flip:y;visibility:visible;mso-wrap-style:square" from="27654,7167" to="33383,1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" strokecolor="#4472c4 [3204]" strokeweight="1.5pt">
                  <v:stroke joinstyle="miter"/>
                </v:line>
              </v:group>
            </w:pict>
          </mc:Fallback>
        </mc:AlternateContent>
      </w:r>
      <w:r w:rsidR="00F2356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856506" wp14:editId="14817059">
                <wp:simplePos x="0" y="0"/>
                <wp:positionH relativeFrom="column">
                  <wp:posOffset>-1905</wp:posOffset>
                </wp:positionH>
                <wp:positionV relativeFrom="paragraph">
                  <wp:posOffset>0</wp:posOffset>
                </wp:positionV>
                <wp:extent cx="657225" cy="1484630"/>
                <wp:effectExtent l="0" t="0" r="28575" b="20320"/>
                <wp:wrapTopAndBottom/>
                <wp:docPr id="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484630"/>
                          <a:chOff x="0" y="0"/>
                          <a:chExt cx="658368" cy="1484986"/>
                        </a:xfrm>
                      </wpg:grpSpPr>
                      <wps:wsp>
                        <wps:cNvPr id="598759058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712360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475855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406791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643837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8856139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5231E" id="Groupe 3" o:spid="_x0000_s1026" style="position:absolute;margin-left:-.15pt;margin-top:0;width:51.75pt;height:116.9pt;z-index:251659264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" filled="f" strokecolor="#4472c4 [3204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" strokecolor="#4472c4 [3204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" strokecolor="#4472c4 [3204]" strokeweight="1.5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" strokecolor="#4472c4 [3204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" strokecolor="#4472c4 [3204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" strokecolor="#4472c4 [3204]" strokeweight="1pt">
                  <v:stroke joinstyle="miter"/>
                </v:line>
                <w10:wrap type="topAndBottom"/>
              </v:group>
            </w:pict>
          </mc:Fallback>
        </mc:AlternateConten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547"/>
        <w:gridCol w:w="6515"/>
      </w:tblGrid>
      <w:tr w:rsidR="00F2356A" w:rsidRPr="00F2356A" w14:paraId="0735AEB9" w14:textId="77777777" w:rsidTr="0098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FE10FC" w14:textId="77777777" w:rsidR="00F2356A" w:rsidRPr="00F2356A" w:rsidRDefault="00F2356A" w:rsidP="00E028B4">
            <w:pPr>
              <w:spacing w:before="600"/>
            </w:pPr>
            <w:r>
              <w:t>N</w:t>
            </w:r>
            <w:r w:rsidRPr="00F2356A">
              <w:t>om</w:t>
            </w:r>
          </w:p>
        </w:tc>
        <w:tc>
          <w:tcPr>
            <w:tcW w:w="6515" w:type="dxa"/>
          </w:tcPr>
          <w:p w14:paraId="50DE9CE4" w14:textId="3EF85074" w:rsidR="00F2356A" w:rsidRPr="00F2356A" w:rsidRDefault="00981C3E" w:rsidP="00E028B4">
            <w:pPr>
              <w:spacing w:befor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C3E">
              <w:t>Acheter un meuble avec service de montage</w:t>
            </w:r>
          </w:p>
        </w:tc>
      </w:tr>
      <w:tr w:rsidR="00F2356A" w:rsidRPr="00F2356A" w14:paraId="377021AB" w14:textId="77777777" w:rsidTr="0098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7CA528" w14:textId="77777777" w:rsidR="00F2356A" w:rsidRDefault="00F2356A" w:rsidP="00E028B4">
            <w:pPr>
              <w:spacing w:before="600"/>
            </w:pPr>
            <w:r>
              <w:t>Déclencheur</w:t>
            </w:r>
          </w:p>
        </w:tc>
        <w:tc>
          <w:tcPr>
            <w:tcW w:w="6515" w:type="dxa"/>
          </w:tcPr>
          <w:p w14:paraId="15D8C0FB" w14:textId="0372675E" w:rsidR="00F2356A" w:rsidRPr="00F2356A" w:rsidRDefault="00981C3E" w:rsidP="00E028B4">
            <w:pPr>
              <w:spacing w:befor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commande est passée en magasin pour un meuble avec livraison</w:t>
            </w:r>
          </w:p>
        </w:tc>
      </w:tr>
      <w:tr w:rsidR="00F2356A" w:rsidRPr="00F2356A" w14:paraId="0C57B4EF" w14:textId="77777777" w:rsidTr="0098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C877B5" w14:textId="77777777" w:rsidR="00F2356A" w:rsidRDefault="00F2356A" w:rsidP="00E028B4">
            <w:pPr>
              <w:spacing w:before="600"/>
            </w:pPr>
            <w:r>
              <w:t>Acteur principal</w:t>
            </w:r>
          </w:p>
        </w:tc>
        <w:tc>
          <w:tcPr>
            <w:tcW w:w="6515" w:type="dxa"/>
          </w:tcPr>
          <w:p w14:paraId="1CA54BC0" w14:textId="77777777" w:rsidR="00F2356A" w:rsidRPr="00F2356A" w:rsidRDefault="00F2356A" w:rsidP="00E028B4">
            <w:pPr>
              <w:spacing w:befor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2356A" w:rsidRPr="00F2356A" w14:paraId="1A815BD0" w14:textId="77777777" w:rsidTr="0098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C4E06F" w14:textId="77777777" w:rsidR="00F2356A" w:rsidRDefault="00F2356A" w:rsidP="00E028B4">
            <w:pPr>
              <w:spacing w:before="600"/>
            </w:pPr>
            <w:r>
              <w:t>Acteur secondaires</w:t>
            </w:r>
          </w:p>
        </w:tc>
        <w:tc>
          <w:tcPr>
            <w:tcW w:w="6515" w:type="dxa"/>
          </w:tcPr>
          <w:p w14:paraId="6AE2D139" w14:textId="7F595781" w:rsidR="00F2356A" w:rsidRPr="00F2356A" w:rsidRDefault="00981C3E" w:rsidP="00E028B4">
            <w:pPr>
              <w:spacing w:befor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Réception, logistique, facturation, service de livraison et montage</w:t>
            </w:r>
          </w:p>
        </w:tc>
      </w:tr>
    </w:tbl>
    <w:p w14:paraId="6FAC07D0" w14:textId="77777777" w:rsidR="00F2356A" w:rsidRDefault="00F2356A" w:rsidP="00F2356A">
      <w:pPr>
        <w:spacing w:before="600"/>
        <w:rPr>
          <w:b/>
          <w:bCs/>
        </w:rPr>
      </w:pPr>
      <w:r w:rsidRPr="00F2356A">
        <w:rPr>
          <w:b/>
          <w:bCs/>
        </w:rPr>
        <w:t>Flot de base</w:t>
      </w:r>
    </w:p>
    <w:p w14:paraId="35B49AD1" w14:textId="1B2BEC30" w:rsidR="00F2356A" w:rsidRDefault="00981C3E" w:rsidP="00F2356A">
      <w:pPr>
        <w:pStyle w:val="ListParagraph"/>
        <w:numPr>
          <w:ilvl w:val="0"/>
          <w:numId w:val="1"/>
        </w:numPr>
        <w:spacing w:before="240"/>
        <w:rPr>
          <w:i/>
          <w:iCs/>
        </w:rPr>
      </w:pPr>
      <w:r>
        <w:rPr>
          <w:i/>
          <w:iCs/>
        </w:rPr>
        <w:t>La réception transmet la commande au service de logistique</w:t>
      </w:r>
    </w:p>
    <w:p w14:paraId="65687351" w14:textId="7F34B046" w:rsidR="00981C3E" w:rsidRDefault="00981C3E" w:rsidP="00F2356A">
      <w:pPr>
        <w:pStyle w:val="ListParagraph"/>
        <w:numPr>
          <w:ilvl w:val="0"/>
          <w:numId w:val="1"/>
        </w:numPr>
        <w:spacing w:before="240"/>
        <w:rPr>
          <w:i/>
          <w:iCs/>
        </w:rPr>
      </w:pPr>
      <w:r>
        <w:rPr>
          <w:i/>
          <w:iCs/>
        </w:rPr>
        <w:t>Le service de logistique prépare la commande</w:t>
      </w:r>
    </w:p>
    <w:p w14:paraId="04D1B9E1" w14:textId="3F4B7AF7" w:rsidR="00981C3E" w:rsidRDefault="00981C3E" w:rsidP="00F2356A">
      <w:pPr>
        <w:pStyle w:val="ListParagraph"/>
        <w:numPr>
          <w:ilvl w:val="0"/>
          <w:numId w:val="1"/>
        </w:numPr>
        <w:spacing w:before="240"/>
        <w:rPr>
          <w:i/>
          <w:iCs/>
        </w:rPr>
      </w:pPr>
      <w:r>
        <w:rPr>
          <w:i/>
          <w:iCs/>
        </w:rPr>
        <w:t>Le service logistique reçoit la facture concernant la commande au service de facturation</w:t>
      </w:r>
    </w:p>
    <w:p w14:paraId="518E664D" w14:textId="0AA46F9D" w:rsidR="00981C3E" w:rsidRDefault="00981C3E" w:rsidP="00F2356A">
      <w:pPr>
        <w:pStyle w:val="ListParagraph"/>
        <w:numPr>
          <w:ilvl w:val="0"/>
          <w:numId w:val="1"/>
        </w:numPr>
        <w:spacing w:before="240"/>
        <w:rPr>
          <w:i/>
          <w:iCs/>
        </w:rPr>
      </w:pPr>
      <w:r>
        <w:rPr>
          <w:i/>
          <w:iCs/>
        </w:rPr>
        <w:t>Le service logistique transmet la commande au service de livraison et montage</w:t>
      </w:r>
    </w:p>
    <w:p w14:paraId="6C71CF8D" w14:textId="7E57DBE9" w:rsidR="00981C3E" w:rsidRDefault="00981C3E" w:rsidP="00F2356A">
      <w:pPr>
        <w:pStyle w:val="ListParagraph"/>
        <w:numPr>
          <w:ilvl w:val="0"/>
          <w:numId w:val="1"/>
        </w:numPr>
        <w:spacing w:before="240"/>
        <w:rPr>
          <w:i/>
          <w:iCs/>
        </w:rPr>
      </w:pPr>
      <w:r>
        <w:rPr>
          <w:i/>
          <w:iCs/>
        </w:rPr>
        <w:t xml:space="preserve">Le service de facturation reçoit le payement </w:t>
      </w:r>
      <w:r w:rsidR="00E40468">
        <w:rPr>
          <w:i/>
          <w:iCs/>
        </w:rPr>
        <w:t xml:space="preserve">sous 30 jours </w:t>
      </w:r>
      <w:r>
        <w:rPr>
          <w:i/>
          <w:iCs/>
        </w:rPr>
        <w:t>effectué par le client</w:t>
      </w:r>
      <w:r w:rsidR="00E40468">
        <w:rPr>
          <w:i/>
          <w:iCs/>
        </w:rPr>
        <w:t xml:space="preserve"> </w:t>
      </w:r>
    </w:p>
    <w:p w14:paraId="6CA41F43" w14:textId="77777777" w:rsidR="00F2356A" w:rsidRDefault="00F2356A" w:rsidP="00F2356A">
      <w:pPr>
        <w:spacing w:before="480"/>
        <w:rPr>
          <w:b/>
          <w:bCs/>
        </w:rPr>
      </w:pPr>
      <w:r w:rsidRPr="00F2356A">
        <w:rPr>
          <w:b/>
          <w:bCs/>
        </w:rPr>
        <w:t>Flot</w:t>
      </w:r>
      <w:r>
        <w:rPr>
          <w:b/>
          <w:bCs/>
        </w:rPr>
        <w:t xml:space="preserve"> alternatif</w:t>
      </w:r>
    </w:p>
    <w:p w14:paraId="6F503749" w14:textId="3DBF9E58" w:rsidR="00F2356A" w:rsidRDefault="00981C3E" w:rsidP="00AA4DE3">
      <w:pPr>
        <w:spacing w:after="0"/>
        <w:ind w:firstLine="708"/>
      </w:pPr>
      <w:r>
        <w:t>5a. Le service de facturation ne reçoit pas le payement du client sous 30 jours</w:t>
      </w:r>
    </w:p>
    <w:p w14:paraId="27C7F616" w14:textId="62A50433" w:rsidR="00981C3E" w:rsidRDefault="00981C3E" w:rsidP="00AA4DE3">
      <w:pPr>
        <w:spacing w:after="0"/>
        <w:ind w:firstLine="708"/>
      </w:pPr>
      <w:r>
        <w:t>5</w:t>
      </w:r>
      <w:r w:rsidR="00ED1087">
        <w:t>a</w:t>
      </w:r>
      <w:r>
        <w:t>.</w:t>
      </w:r>
      <w:r w:rsidR="00ED1087">
        <w:t>1</w:t>
      </w:r>
      <w:r>
        <w:t xml:space="preserve"> Le service de facturation envoie un rappel de payement au client</w:t>
      </w:r>
    </w:p>
    <w:p w14:paraId="3E8F72B1" w14:textId="7829C7E8" w:rsidR="00981C3E" w:rsidRPr="00F2356A" w:rsidRDefault="00981C3E" w:rsidP="00AA4DE3">
      <w:pPr>
        <w:spacing w:after="0"/>
        <w:ind w:firstLine="708"/>
      </w:pPr>
      <w:r>
        <w:t>5</w:t>
      </w:r>
      <w:r w:rsidR="00ED1087">
        <w:t>a</w:t>
      </w:r>
      <w:r>
        <w:t>.</w:t>
      </w:r>
      <w:r w:rsidR="00ED1087">
        <w:t>2</w:t>
      </w:r>
      <w:r>
        <w:t xml:space="preserve"> Recommence au point 5</w:t>
      </w:r>
    </w:p>
    <w:sectPr w:rsidR="00981C3E" w:rsidRPr="00F23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6CB5"/>
    <w:multiLevelType w:val="hybridMultilevel"/>
    <w:tmpl w:val="724E86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48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3E"/>
    <w:rsid w:val="000E0CA6"/>
    <w:rsid w:val="001E018F"/>
    <w:rsid w:val="00272C2E"/>
    <w:rsid w:val="00283224"/>
    <w:rsid w:val="00981C3E"/>
    <w:rsid w:val="00996D54"/>
    <w:rsid w:val="00AA4DE3"/>
    <w:rsid w:val="00BC7881"/>
    <w:rsid w:val="00E40468"/>
    <w:rsid w:val="00ED1087"/>
    <w:rsid w:val="00F2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30B2"/>
  <w15:docId w15:val="{A056C55A-FB38-4163-B0BD-DE0C479C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C7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2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onz\Documents\Custom%20Office%20Templates\B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27693-E930-4849-827C-478C3CC8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BUC_template.dotx</Template>
  <TotalTime>20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Gonzalez</dc:creator>
  <cp:keywords/>
  <dc:description/>
  <cp:lastModifiedBy>Gonzalez Simon</cp:lastModifiedBy>
  <cp:revision>5</cp:revision>
  <dcterms:created xsi:type="dcterms:W3CDTF">2023-09-27T16:16:00Z</dcterms:created>
  <dcterms:modified xsi:type="dcterms:W3CDTF">2023-09-27T16:37:00Z</dcterms:modified>
</cp:coreProperties>
</file>